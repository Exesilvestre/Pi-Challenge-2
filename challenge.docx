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B60DD" w14:textId="51EB6586" w:rsidR="005B5430" w:rsidRPr="005B5430" w:rsidRDefault="005B5430" w:rsidP="005B5430">
      <w:pPr>
        <w:spacing w:after="120" w:line="264" w:lineRule="auto"/>
        <w:jc w:val="center"/>
        <w:rPr>
          <w:b/>
          <w:bCs/>
          <w:sz w:val="28"/>
          <w:szCs w:val="28"/>
        </w:rPr>
      </w:pPr>
      <w:r w:rsidRPr="005B5430">
        <w:rPr>
          <w:b/>
          <w:bCs/>
          <w:sz w:val="28"/>
          <w:szCs w:val="28"/>
        </w:rPr>
        <w:t xml:space="preserve">Get Talent – Semana </w:t>
      </w:r>
      <w:r w:rsidR="002C372C">
        <w:rPr>
          <w:b/>
          <w:bCs/>
          <w:sz w:val="28"/>
          <w:szCs w:val="28"/>
        </w:rPr>
        <w:t>2</w:t>
      </w:r>
      <w:r w:rsidRPr="005B5430">
        <w:rPr>
          <w:b/>
          <w:bCs/>
          <w:sz w:val="28"/>
          <w:szCs w:val="28"/>
        </w:rPr>
        <w:t xml:space="preserve"> – </w:t>
      </w:r>
      <w:r w:rsidR="002C372C">
        <w:rPr>
          <w:b/>
          <w:bCs/>
          <w:sz w:val="28"/>
          <w:szCs w:val="28"/>
        </w:rPr>
        <w:t>Prompting</w:t>
      </w:r>
    </w:p>
    <w:p w14:paraId="0601F53A" w14:textId="4F4AFFD5" w:rsidR="005B5430" w:rsidRPr="005B5430" w:rsidRDefault="005B5430" w:rsidP="005B5430">
      <w:pPr>
        <w:spacing w:after="120" w:line="264" w:lineRule="auto"/>
        <w:jc w:val="center"/>
        <w:rPr>
          <w:b/>
          <w:bCs/>
          <w:sz w:val="22"/>
          <w:szCs w:val="22"/>
        </w:rPr>
      </w:pPr>
      <w:r w:rsidRPr="005B5430">
        <w:rPr>
          <w:b/>
          <w:bCs/>
          <w:sz w:val="22"/>
          <w:szCs w:val="22"/>
        </w:rPr>
        <w:t>Actividad práctica</w:t>
      </w:r>
    </w:p>
    <w:p w14:paraId="2DBB4BB0" w14:textId="18B87E22" w:rsidR="00730433" w:rsidRDefault="002C372C" w:rsidP="00730433">
      <w:pPr>
        <w:spacing w:after="120" w:line="264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Resolucion de ejercicios de prompting.</w:t>
      </w:r>
    </w:p>
    <w:p w14:paraId="43C8011A" w14:textId="59EDD7DB" w:rsidR="00730433" w:rsidRPr="00730433" w:rsidRDefault="002C372C" w:rsidP="00730433">
      <w:pPr>
        <w:spacing w:after="120" w:line="264" w:lineRule="auto"/>
        <w:rPr>
          <w:b/>
          <w:bCs/>
          <w:sz w:val="22"/>
          <w:szCs w:val="22"/>
          <w:lang w:val="es-AR"/>
        </w:rPr>
      </w:pPr>
      <w:r>
        <w:rPr>
          <w:b/>
          <w:bCs/>
          <w:sz w:val="22"/>
          <w:szCs w:val="22"/>
          <w:lang w:val="es-AR"/>
        </w:rPr>
        <w:t>Entregable</w:t>
      </w:r>
    </w:p>
    <w:p w14:paraId="09E5C9DF" w14:textId="1146E20C" w:rsidR="00730433" w:rsidRPr="00730433" w:rsidRDefault="002C372C" w:rsidP="00730433">
      <w:pPr>
        <w:numPr>
          <w:ilvl w:val="0"/>
          <w:numId w:val="17"/>
        </w:numPr>
        <w:spacing w:after="120" w:line="264" w:lineRule="auto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Archivo .</w:t>
      </w:r>
      <w:r w:rsidR="00AB492B">
        <w:rPr>
          <w:sz w:val="22"/>
          <w:szCs w:val="22"/>
          <w:lang w:val="es-AR"/>
        </w:rPr>
        <w:t>zip</w:t>
      </w:r>
      <w:r>
        <w:rPr>
          <w:sz w:val="22"/>
          <w:szCs w:val="22"/>
          <w:lang w:val="es-AR"/>
        </w:rPr>
        <w:t xml:space="preserve"> o link a github con el material resuelto</w:t>
      </w:r>
      <w:r w:rsidR="00AB492B">
        <w:rPr>
          <w:sz w:val="22"/>
          <w:szCs w:val="22"/>
          <w:lang w:val="es-AR"/>
        </w:rPr>
        <w:t>, formato nombre_apellido.zip</w:t>
      </w:r>
      <w:r w:rsidR="00730433" w:rsidRPr="00730433">
        <w:rPr>
          <w:sz w:val="22"/>
          <w:szCs w:val="22"/>
          <w:lang w:val="es-AR"/>
        </w:rPr>
        <w:t>.</w:t>
      </w:r>
    </w:p>
    <w:p w14:paraId="4F7E2296" w14:textId="5C1AC237" w:rsidR="00730433" w:rsidRDefault="002C372C" w:rsidP="00730433">
      <w:pPr>
        <w:numPr>
          <w:ilvl w:val="0"/>
          <w:numId w:val="17"/>
        </w:numPr>
        <w:spacing w:after="120" w:line="264" w:lineRule="auto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Dicho archivo debe contener requirements.txt , notebook con los prompts funcionales de cada ejercicio</w:t>
      </w:r>
      <w:r w:rsidR="00DF51DD">
        <w:rPr>
          <w:sz w:val="22"/>
          <w:szCs w:val="22"/>
          <w:lang w:val="es-AR"/>
        </w:rPr>
        <w:t>, ejecutados y con sus respectivas salidas</w:t>
      </w:r>
      <w:r w:rsidR="00AB492B">
        <w:rPr>
          <w:sz w:val="22"/>
          <w:szCs w:val="22"/>
          <w:lang w:val="es-AR"/>
        </w:rPr>
        <w:t xml:space="preserve"> (formato </w:t>
      </w:r>
      <w:r w:rsidR="00AB492B" w:rsidRPr="00AB492B">
        <w:rPr>
          <w:sz w:val="22"/>
          <w:szCs w:val="22"/>
        </w:rPr>
        <w:t>.ipynb</w:t>
      </w:r>
      <w:r w:rsidR="00AB492B">
        <w:rPr>
          <w:sz w:val="22"/>
          <w:szCs w:val="22"/>
          <w:lang w:val="es-AR"/>
        </w:rPr>
        <w:t>)</w:t>
      </w:r>
      <w:r w:rsidR="00730433" w:rsidRPr="00730433">
        <w:rPr>
          <w:sz w:val="22"/>
          <w:szCs w:val="22"/>
          <w:lang w:val="es-AR"/>
        </w:rPr>
        <w:t>.</w:t>
      </w:r>
    </w:p>
    <w:p w14:paraId="43D1ADB5" w14:textId="08DFB6CC" w:rsidR="002C372C" w:rsidRDefault="002C372C" w:rsidP="00730433">
      <w:pPr>
        <w:numPr>
          <w:ilvl w:val="0"/>
          <w:numId w:val="17"/>
        </w:numPr>
        <w:spacing w:after="120" w:line="264" w:lineRule="auto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Para la implementacion de las resoluciones deberan generar un archivo .env particular</w:t>
      </w:r>
      <w:r w:rsidR="007C3B28">
        <w:rPr>
          <w:sz w:val="22"/>
          <w:szCs w:val="22"/>
          <w:lang w:val="es-AR"/>
        </w:rPr>
        <w:t xml:space="preserve"> con la API KEY  de Cohere</w:t>
      </w:r>
      <w:r>
        <w:rPr>
          <w:sz w:val="22"/>
          <w:szCs w:val="22"/>
          <w:lang w:val="es-AR"/>
        </w:rPr>
        <w:t>.</w:t>
      </w:r>
    </w:p>
    <w:p w14:paraId="2E299E91" w14:textId="77777777" w:rsidR="0035237D" w:rsidRPr="007C3B28" w:rsidRDefault="0035237D" w:rsidP="0035237D">
      <w:pPr>
        <w:spacing w:after="120" w:line="264" w:lineRule="auto"/>
        <w:rPr>
          <w:sz w:val="22"/>
          <w:szCs w:val="22"/>
          <w:lang w:val="es-AR"/>
        </w:rPr>
      </w:pPr>
    </w:p>
    <w:p w14:paraId="73AAC3BC" w14:textId="330DEE7A" w:rsidR="0035237D" w:rsidRDefault="0035237D" w:rsidP="0035237D">
      <w:pPr>
        <w:spacing w:after="120" w:line="264" w:lineRule="auto"/>
        <w:rPr>
          <w:b/>
          <w:bCs/>
          <w:sz w:val="22"/>
          <w:szCs w:val="22"/>
          <w:lang w:val="es-AR"/>
        </w:rPr>
      </w:pPr>
      <w:r w:rsidRPr="00B66050">
        <w:rPr>
          <w:b/>
          <w:bCs/>
          <w:sz w:val="22"/>
          <w:szCs w:val="22"/>
          <w:lang w:val="es-AR"/>
        </w:rPr>
        <w:t>Instrucciones</w:t>
      </w:r>
    </w:p>
    <w:p w14:paraId="17BD8EB3" w14:textId="0150F26F" w:rsidR="00961693" w:rsidRDefault="00961693" w:rsidP="0035237D">
      <w:pPr>
        <w:spacing w:after="120" w:line="264" w:lineRule="auto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Realizar el challenge dentro de un entorno virtual.</w:t>
      </w:r>
    </w:p>
    <w:p w14:paraId="7AE05CB4" w14:textId="0C515171" w:rsidR="004148B2" w:rsidRPr="004148B2" w:rsidRDefault="00FF7933" w:rsidP="004148B2">
      <w:pPr>
        <w:spacing w:after="120" w:line="264" w:lineRule="auto"/>
        <w:rPr>
          <w:sz w:val="22"/>
          <w:szCs w:val="22"/>
          <w:lang w:val="es-AR"/>
        </w:rPr>
      </w:pPr>
      <w:r w:rsidRPr="00FF7933">
        <w:rPr>
          <w:sz w:val="22"/>
          <w:szCs w:val="22"/>
          <w:lang w:val="es-AR"/>
        </w:rPr>
        <w:t>Siempre usar el chat endpoint</w:t>
      </w:r>
      <w:r w:rsidR="00961693">
        <w:rPr>
          <w:sz w:val="22"/>
          <w:szCs w:val="22"/>
          <w:lang w:val="es-AR"/>
        </w:rPr>
        <w:t xml:space="preserve"> de cohere </w:t>
      </w:r>
      <w:r w:rsidRPr="00FF7933">
        <w:rPr>
          <w:sz w:val="22"/>
          <w:szCs w:val="22"/>
          <w:lang w:val="es-AR"/>
        </w:rPr>
        <w:t>, la version 2</w:t>
      </w:r>
      <w:r w:rsidR="00961693">
        <w:rPr>
          <w:sz w:val="22"/>
          <w:szCs w:val="22"/>
          <w:lang w:val="es-AR"/>
        </w:rPr>
        <w:t>.</w:t>
      </w:r>
    </w:p>
    <w:p w14:paraId="3661C1DB" w14:textId="77777777" w:rsidR="00CC7396" w:rsidRDefault="00CC7396" w:rsidP="00CC7396">
      <w:pPr>
        <w:rPr>
          <w:sz w:val="22"/>
          <w:szCs w:val="22"/>
        </w:rPr>
      </w:pPr>
    </w:p>
    <w:p w14:paraId="3D5FD74F" w14:textId="585B5608" w:rsidR="00CC7396" w:rsidRDefault="00CC7396" w:rsidP="00CC7396">
      <w:pPr>
        <w:spacing w:after="120" w:line="264" w:lineRule="auto"/>
        <w:rPr>
          <w:b/>
          <w:bCs/>
          <w:sz w:val="22"/>
          <w:szCs w:val="22"/>
          <w:lang w:val="es-AR"/>
        </w:rPr>
      </w:pPr>
      <w:r>
        <w:rPr>
          <w:b/>
          <w:bCs/>
          <w:sz w:val="22"/>
          <w:szCs w:val="22"/>
          <w:lang w:val="es-AR"/>
        </w:rPr>
        <w:t>Recomendaciones</w:t>
      </w:r>
    </w:p>
    <w:p w14:paraId="7FEC7447" w14:textId="644964A9" w:rsidR="00CC7396" w:rsidRPr="00CC7396" w:rsidRDefault="00CC7396" w:rsidP="00CC7396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00CC7396">
        <w:rPr>
          <w:sz w:val="22"/>
          <w:szCs w:val="22"/>
        </w:rPr>
        <w:t>La solucion debe ser lo suficientemente robusta para soportar varias pruebas para cada caso, prueben con distintos textos inventados para asegurarse del correcto funcionamiento del prompt.</w:t>
      </w:r>
    </w:p>
    <w:p w14:paraId="1EB1C9F9" w14:textId="77777777" w:rsidR="00CC7396" w:rsidRPr="00CC7396" w:rsidRDefault="00CC7396" w:rsidP="00CC7396">
      <w:pPr>
        <w:rPr>
          <w:sz w:val="22"/>
          <w:szCs w:val="22"/>
        </w:rPr>
      </w:pPr>
    </w:p>
    <w:sectPr w:rsidR="00CC7396" w:rsidRPr="00CC7396" w:rsidSect="00CD29BC">
      <w:headerReference w:type="default" r:id="rId11"/>
      <w:footerReference w:type="default" r:id="rId12"/>
      <w:pgSz w:w="12240" w:h="15840" w:code="1"/>
      <w:pgMar w:top="1417" w:right="1701" w:bottom="1417" w:left="1701" w:header="68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E19BF" w14:textId="77777777" w:rsidR="0064630E" w:rsidRDefault="0064630E" w:rsidP="008C36E2">
      <w:r>
        <w:separator/>
      </w:r>
    </w:p>
  </w:endnote>
  <w:endnote w:type="continuationSeparator" w:id="0">
    <w:p w14:paraId="361AD64D" w14:textId="77777777" w:rsidR="0064630E" w:rsidRDefault="0064630E" w:rsidP="008C36E2">
      <w:r>
        <w:continuationSeparator/>
      </w:r>
    </w:p>
  </w:endnote>
  <w:endnote w:type="continuationNotice" w:id="1">
    <w:p w14:paraId="077C3238" w14:textId="77777777" w:rsidR="0064630E" w:rsidRDefault="006463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din Rounde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193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0"/>
      <w:gridCol w:w="5796"/>
      <w:gridCol w:w="2557"/>
    </w:tblGrid>
    <w:tr w:rsidR="000A6D2A" w14:paraId="3DFF4C2D" w14:textId="77777777" w:rsidTr="00A52035">
      <w:trPr>
        <w:trHeight w:val="173"/>
      </w:trPr>
      <w:tc>
        <w:tcPr>
          <w:tcW w:w="2840" w:type="dxa"/>
          <w:vMerge w:val="restart"/>
          <w:vAlign w:val="center"/>
        </w:tcPr>
        <w:p w14:paraId="6B584289" w14:textId="77777777" w:rsidR="00A52035" w:rsidRDefault="00A52035" w:rsidP="00A52035">
          <w:pPr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</w:pPr>
          <w:r w:rsidRPr="00BA3E7B"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  <w:t>Santa Rosa 320 Piso 5 A</w:t>
          </w:r>
        </w:p>
        <w:p w14:paraId="33FD801A" w14:textId="77777777" w:rsidR="00A52035" w:rsidRDefault="00A52035" w:rsidP="00A52035">
          <w:pPr>
            <w:rPr>
              <w:b/>
              <w:color w:val="FFFFFF" w:themeColor="background1"/>
            </w:rPr>
          </w:pPr>
          <w:r w:rsidRPr="00BA3E7B"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  <w:t>Teléfono +54(351)5693075</w:t>
          </w:r>
          <w:r w:rsidRPr="00BA3E7B"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  <w:br/>
            <w:t>Email: info@piconsulting.com.ar</w:t>
          </w:r>
          <w:r w:rsidRPr="00BA3E7B"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  <w:br/>
            <w:t>www.piconsulting.com.ar</w:t>
          </w:r>
        </w:p>
      </w:tc>
      <w:tc>
        <w:tcPr>
          <w:tcW w:w="5796" w:type="dxa"/>
          <w:vMerge w:val="restart"/>
          <w:vAlign w:val="center"/>
        </w:tcPr>
        <w:p w14:paraId="1F282284" w14:textId="3DDF9400" w:rsidR="00A52035" w:rsidRDefault="00A52035" w:rsidP="00200836">
          <w:pPr>
            <w:rPr>
              <w:b/>
              <w:color w:val="FFFFFF" w:themeColor="background1"/>
            </w:rPr>
          </w:pPr>
        </w:p>
      </w:tc>
      <w:tc>
        <w:tcPr>
          <w:tcW w:w="2557" w:type="dxa"/>
          <w:shd w:val="clear" w:color="auto" w:fill="auto"/>
          <w:vAlign w:val="center"/>
        </w:tcPr>
        <w:p w14:paraId="61C0D6DA" w14:textId="77777777" w:rsidR="00A52035" w:rsidRDefault="00A52035" w:rsidP="00A52035">
          <w:pPr>
            <w:jc w:val="right"/>
            <w:rPr>
              <w:b/>
              <w:color w:val="FFFFFF" w:themeColor="background1"/>
            </w:rPr>
          </w:pPr>
        </w:p>
      </w:tc>
    </w:tr>
    <w:tr w:rsidR="000A6D2A" w14:paraId="57F94B10" w14:textId="77777777" w:rsidTr="00A52035">
      <w:trPr>
        <w:trHeight w:val="283"/>
      </w:trPr>
      <w:tc>
        <w:tcPr>
          <w:tcW w:w="2840" w:type="dxa"/>
          <w:vMerge/>
        </w:tcPr>
        <w:p w14:paraId="061A322B" w14:textId="77777777" w:rsidR="00A52035" w:rsidRPr="00BA3E7B" w:rsidRDefault="00A52035" w:rsidP="00A52035">
          <w:pPr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</w:pPr>
        </w:p>
      </w:tc>
      <w:tc>
        <w:tcPr>
          <w:tcW w:w="5796" w:type="dxa"/>
          <w:vMerge/>
        </w:tcPr>
        <w:p w14:paraId="36034A9A" w14:textId="77777777" w:rsidR="00A52035" w:rsidRDefault="00A52035" w:rsidP="00A52035">
          <w:pPr>
            <w:jc w:val="right"/>
            <w:rPr>
              <w:noProof/>
            </w:rPr>
          </w:pPr>
        </w:p>
      </w:tc>
      <w:tc>
        <w:tcPr>
          <w:tcW w:w="2557" w:type="dxa"/>
          <w:shd w:val="clear" w:color="auto" w:fill="FFCC00" w:themeFill="accent6"/>
          <w:vAlign w:val="center"/>
        </w:tcPr>
        <w:p w14:paraId="3751CB84" w14:textId="6C4668EB" w:rsidR="00A52035" w:rsidRPr="003A2E7F" w:rsidRDefault="00A52035" w:rsidP="00A52035">
          <w:pPr>
            <w:jc w:val="right"/>
            <w:rPr>
              <w:b/>
              <w:color w:val="FFFFFF" w:themeColor="background1"/>
            </w:rPr>
          </w:pPr>
          <w:r w:rsidRPr="003A2E7F">
            <w:rPr>
              <w:b/>
              <w:color w:val="FFFFFF" w:themeColor="background1"/>
            </w:rPr>
            <w:fldChar w:fldCharType="begin"/>
          </w:r>
          <w:r w:rsidRPr="003A2E7F">
            <w:rPr>
              <w:b/>
              <w:color w:val="FFFFFF" w:themeColor="background1"/>
            </w:rPr>
            <w:instrText>PAGE   \* MERGEFORMAT</w:instrText>
          </w:r>
          <w:r w:rsidRPr="003A2E7F">
            <w:rPr>
              <w:b/>
              <w:color w:val="FFFFFF" w:themeColor="background1"/>
            </w:rPr>
            <w:fldChar w:fldCharType="separate"/>
          </w:r>
          <w:r w:rsidR="00B95F33">
            <w:rPr>
              <w:b/>
              <w:noProof/>
              <w:color w:val="FFFFFF" w:themeColor="background1"/>
            </w:rPr>
            <w:t>1</w:t>
          </w:r>
          <w:r w:rsidRPr="003A2E7F">
            <w:rPr>
              <w:b/>
              <w:color w:val="FFFFFF" w:themeColor="background1"/>
            </w:rPr>
            <w:fldChar w:fldCharType="end"/>
          </w:r>
        </w:p>
      </w:tc>
    </w:tr>
    <w:tr w:rsidR="000A6D2A" w14:paraId="4D8A086B" w14:textId="77777777" w:rsidTr="00A52035">
      <w:trPr>
        <w:trHeight w:val="420"/>
      </w:trPr>
      <w:tc>
        <w:tcPr>
          <w:tcW w:w="2840" w:type="dxa"/>
          <w:vMerge/>
        </w:tcPr>
        <w:p w14:paraId="11C182ED" w14:textId="77777777" w:rsidR="00A52035" w:rsidRPr="00BA3E7B" w:rsidRDefault="00A52035" w:rsidP="00A52035">
          <w:pPr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</w:pPr>
        </w:p>
      </w:tc>
      <w:tc>
        <w:tcPr>
          <w:tcW w:w="5796" w:type="dxa"/>
          <w:vMerge/>
        </w:tcPr>
        <w:p w14:paraId="47C876F8" w14:textId="77777777" w:rsidR="00A52035" w:rsidRDefault="00A52035" w:rsidP="00A52035">
          <w:pPr>
            <w:jc w:val="right"/>
            <w:rPr>
              <w:noProof/>
            </w:rPr>
          </w:pPr>
        </w:p>
      </w:tc>
      <w:tc>
        <w:tcPr>
          <w:tcW w:w="2557" w:type="dxa"/>
          <w:shd w:val="clear" w:color="auto" w:fill="auto"/>
        </w:tcPr>
        <w:p w14:paraId="7088DCC3" w14:textId="6E4C7F0B" w:rsidR="00A52035" w:rsidRPr="003A2E7F" w:rsidRDefault="00A52035" w:rsidP="00A52035">
          <w:pPr>
            <w:jc w:val="right"/>
            <w:rPr>
              <w:b/>
              <w:color w:val="FFFFFF" w:themeColor="background1"/>
            </w:rPr>
          </w:pPr>
        </w:p>
      </w:tc>
    </w:tr>
  </w:tbl>
  <w:p w14:paraId="4371DA25" w14:textId="4F30CE6E" w:rsidR="008C36E2" w:rsidRPr="00A52035" w:rsidRDefault="008C36E2" w:rsidP="00A52035">
    <w:pPr>
      <w:rPr>
        <w:b/>
        <w:color w:val="FFFFFF" w:themeColor="background1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E611A" w14:textId="77777777" w:rsidR="0064630E" w:rsidRDefault="0064630E" w:rsidP="008C36E2">
      <w:r>
        <w:separator/>
      </w:r>
    </w:p>
  </w:footnote>
  <w:footnote w:type="continuationSeparator" w:id="0">
    <w:p w14:paraId="52CBB930" w14:textId="77777777" w:rsidR="0064630E" w:rsidRDefault="0064630E" w:rsidP="008C36E2">
      <w:r>
        <w:continuationSeparator/>
      </w:r>
    </w:p>
  </w:footnote>
  <w:footnote w:type="continuationNotice" w:id="1">
    <w:p w14:paraId="5CB2C825" w14:textId="77777777" w:rsidR="0064630E" w:rsidRDefault="006463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17A75" w14:textId="77777777" w:rsidR="008C36E2" w:rsidRDefault="008C36E2">
    <w:pPr>
      <w:pStyle w:val="Header"/>
    </w:pPr>
    <w:r w:rsidRPr="008C36E2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EEAED" wp14:editId="0FF76C4E">
              <wp:simplePos x="0" y="0"/>
              <wp:positionH relativeFrom="margin">
                <wp:posOffset>-1074420</wp:posOffset>
              </wp:positionH>
              <wp:positionV relativeFrom="topMargin">
                <wp:posOffset>381000</wp:posOffset>
              </wp:positionV>
              <wp:extent cx="914400" cy="170815"/>
              <wp:effectExtent l="0" t="0" r="5715" b="0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EDD25C2" w14:textId="77777777" w:rsidR="008C36E2" w:rsidRDefault="008C36E2" w:rsidP="008C36E2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2EEAED"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26" type="#_x0000_t202" style="position:absolute;left:0;text-align:left;margin-left:-84.6pt;margin-top:30pt;width:1in;height:13.45pt;z-index:25165824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" o:allowincell="f" fillcolor="#ffe066 [1945]" stroked="f">
              <v:textbox style="mso-fit-shape-to-text:t" inset=",0,,0">
                <w:txbxContent>
                  <w:p w14:paraId="1EDD25C2" w14:textId="77777777" w:rsidR="008C36E2" w:rsidRDefault="008C36E2" w:rsidP="008C36E2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Pr="008C36E2">
      <w:rPr>
        <w:noProof/>
        <w:lang w:eastAsia="es-AR"/>
      </w:rPr>
      <w:drawing>
        <wp:anchor distT="0" distB="0" distL="114300" distR="114300" simplePos="0" relativeHeight="251658241" behindDoc="0" locked="0" layoutInCell="1" allowOverlap="1" wp14:anchorId="22029686" wp14:editId="58555045">
          <wp:simplePos x="0" y="0"/>
          <wp:positionH relativeFrom="margin">
            <wp:posOffset>3810</wp:posOffset>
          </wp:positionH>
          <wp:positionV relativeFrom="paragraph">
            <wp:posOffset>-209550</wp:posOffset>
          </wp:positionV>
          <wp:extent cx="1863917" cy="467139"/>
          <wp:effectExtent l="0" t="0" r="3175" b="9525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ologotipo horizontal version original-01 - Cop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3917" cy="4671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911DF"/>
    <w:multiLevelType w:val="hybridMultilevel"/>
    <w:tmpl w:val="A2B8E6C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217E0"/>
    <w:multiLevelType w:val="hybridMultilevel"/>
    <w:tmpl w:val="EEE8BE3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40725"/>
    <w:multiLevelType w:val="hybridMultilevel"/>
    <w:tmpl w:val="8A8CAD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70811"/>
    <w:multiLevelType w:val="hybridMultilevel"/>
    <w:tmpl w:val="63C2A7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A67DE"/>
    <w:multiLevelType w:val="hybridMultilevel"/>
    <w:tmpl w:val="8E2CDA24"/>
    <w:lvl w:ilvl="0" w:tplc="A120F3F4">
      <w:start w:val="1"/>
      <w:numFmt w:val="bullet"/>
      <w:lvlText w:val="-"/>
      <w:lvlJc w:val="left"/>
      <w:pPr>
        <w:ind w:left="1065" w:hanging="360"/>
      </w:pPr>
      <w:rPr>
        <w:rFonts w:ascii="Open Sans" w:eastAsia="Calibri" w:hAnsi="Open Sans" w:cs="Open Sans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64A6F1D"/>
    <w:multiLevelType w:val="hybridMultilevel"/>
    <w:tmpl w:val="699AC1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D50F7"/>
    <w:multiLevelType w:val="hybridMultilevel"/>
    <w:tmpl w:val="96F83B94"/>
    <w:lvl w:ilvl="0" w:tplc="90266D1E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244C1"/>
    <w:multiLevelType w:val="hybridMultilevel"/>
    <w:tmpl w:val="A936FE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65CD8"/>
    <w:multiLevelType w:val="hybridMultilevel"/>
    <w:tmpl w:val="CEECE87E"/>
    <w:lvl w:ilvl="0" w:tplc="6F2E9CE6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21778"/>
    <w:multiLevelType w:val="multilevel"/>
    <w:tmpl w:val="32D8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16988"/>
    <w:multiLevelType w:val="hybridMultilevel"/>
    <w:tmpl w:val="BF0499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44F76"/>
    <w:multiLevelType w:val="multilevel"/>
    <w:tmpl w:val="5B76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12D5C"/>
    <w:multiLevelType w:val="hybridMultilevel"/>
    <w:tmpl w:val="191A6162"/>
    <w:lvl w:ilvl="0" w:tplc="B5EED95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33A75"/>
    <w:multiLevelType w:val="hybridMultilevel"/>
    <w:tmpl w:val="38CC5CF6"/>
    <w:lvl w:ilvl="0" w:tplc="32B6D642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8F1B6"/>
    <w:multiLevelType w:val="hybridMultilevel"/>
    <w:tmpl w:val="4C12C3E0"/>
    <w:lvl w:ilvl="0" w:tplc="0150D7C2">
      <w:start w:val="1"/>
      <w:numFmt w:val="decimal"/>
      <w:lvlText w:val="%1."/>
      <w:lvlJc w:val="left"/>
      <w:pPr>
        <w:ind w:left="720" w:hanging="360"/>
      </w:pPr>
    </w:lvl>
    <w:lvl w:ilvl="1" w:tplc="EE78F1E6">
      <w:start w:val="1"/>
      <w:numFmt w:val="lowerLetter"/>
      <w:lvlText w:val="%2."/>
      <w:lvlJc w:val="left"/>
      <w:pPr>
        <w:ind w:left="1440" w:hanging="360"/>
      </w:pPr>
    </w:lvl>
    <w:lvl w:ilvl="2" w:tplc="A3AC6CE8">
      <w:start w:val="1"/>
      <w:numFmt w:val="lowerRoman"/>
      <w:lvlText w:val="%3."/>
      <w:lvlJc w:val="right"/>
      <w:pPr>
        <w:ind w:left="2160" w:hanging="180"/>
      </w:pPr>
    </w:lvl>
    <w:lvl w:ilvl="3" w:tplc="82AEE4A6">
      <w:start w:val="1"/>
      <w:numFmt w:val="decimal"/>
      <w:lvlText w:val="%4."/>
      <w:lvlJc w:val="left"/>
      <w:pPr>
        <w:ind w:left="2880" w:hanging="360"/>
      </w:pPr>
    </w:lvl>
    <w:lvl w:ilvl="4" w:tplc="356E1962">
      <w:start w:val="1"/>
      <w:numFmt w:val="lowerLetter"/>
      <w:lvlText w:val="%5."/>
      <w:lvlJc w:val="left"/>
      <w:pPr>
        <w:ind w:left="3600" w:hanging="360"/>
      </w:pPr>
    </w:lvl>
    <w:lvl w:ilvl="5" w:tplc="18D620AC">
      <w:start w:val="1"/>
      <w:numFmt w:val="lowerRoman"/>
      <w:lvlText w:val="%6."/>
      <w:lvlJc w:val="right"/>
      <w:pPr>
        <w:ind w:left="4320" w:hanging="180"/>
      </w:pPr>
    </w:lvl>
    <w:lvl w:ilvl="6" w:tplc="DCAA251A">
      <w:start w:val="1"/>
      <w:numFmt w:val="decimal"/>
      <w:lvlText w:val="%7."/>
      <w:lvlJc w:val="left"/>
      <w:pPr>
        <w:ind w:left="5040" w:hanging="360"/>
      </w:pPr>
    </w:lvl>
    <w:lvl w:ilvl="7" w:tplc="C8E82476">
      <w:start w:val="1"/>
      <w:numFmt w:val="lowerLetter"/>
      <w:lvlText w:val="%8."/>
      <w:lvlJc w:val="left"/>
      <w:pPr>
        <w:ind w:left="5760" w:hanging="360"/>
      </w:pPr>
    </w:lvl>
    <w:lvl w:ilvl="8" w:tplc="043CDAB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907759"/>
    <w:multiLevelType w:val="multilevel"/>
    <w:tmpl w:val="C29E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9F767A"/>
    <w:multiLevelType w:val="hybridMultilevel"/>
    <w:tmpl w:val="F97E22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F3E00"/>
    <w:multiLevelType w:val="hybridMultilevel"/>
    <w:tmpl w:val="10B8C2B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3D0FF4"/>
    <w:multiLevelType w:val="hybridMultilevel"/>
    <w:tmpl w:val="904E69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A1AE6"/>
    <w:multiLevelType w:val="hybridMultilevel"/>
    <w:tmpl w:val="91B2CF6E"/>
    <w:lvl w:ilvl="0" w:tplc="5692B664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C5C72"/>
    <w:multiLevelType w:val="hybridMultilevel"/>
    <w:tmpl w:val="99A611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36745"/>
    <w:multiLevelType w:val="multilevel"/>
    <w:tmpl w:val="328C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189393">
    <w:abstractNumId w:val="14"/>
  </w:num>
  <w:num w:numId="2" w16cid:durableId="1384019358">
    <w:abstractNumId w:val="12"/>
  </w:num>
  <w:num w:numId="3" w16cid:durableId="1310095377">
    <w:abstractNumId w:val="5"/>
  </w:num>
  <w:num w:numId="4" w16cid:durableId="557664985">
    <w:abstractNumId w:val="0"/>
  </w:num>
  <w:num w:numId="5" w16cid:durableId="1750612696">
    <w:abstractNumId w:val="19"/>
  </w:num>
  <w:num w:numId="6" w16cid:durableId="670304443">
    <w:abstractNumId w:val="13"/>
  </w:num>
  <w:num w:numId="7" w16cid:durableId="1750886024">
    <w:abstractNumId w:val="8"/>
  </w:num>
  <w:num w:numId="8" w16cid:durableId="196740955">
    <w:abstractNumId w:val="2"/>
  </w:num>
  <w:num w:numId="9" w16cid:durableId="1392267673">
    <w:abstractNumId w:val="7"/>
  </w:num>
  <w:num w:numId="10" w16cid:durableId="840897612">
    <w:abstractNumId w:val="20"/>
  </w:num>
  <w:num w:numId="11" w16cid:durableId="1479617025">
    <w:abstractNumId w:val="10"/>
  </w:num>
  <w:num w:numId="12" w16cid:durableId="514423213">
    <w:abstractNumId w:val="3"/>
  </w:num>
  <w:num w:numId="13" w16cid:durableId="910312985">
    <w:abstractNumId w:val="18"/>
  </w:num>
  <w:num w:numId="14" w16cid:durableId="2142307564">
    <w:abstractNumId w:val="17"/>
  </w:num>
  <w:num w:numId="15" w16cid:durableId="767893641">
    <w:abstractNumId w:val="4"/>
  </w:num>
  <w:num w:numId="16" w16cid:durableId="831599643">
    <w:abstractNumId w:val="1"/>
  </w:num>
  <w:num w:numId="17" w16cid:durableId="291978814">
    <w:abstractNumId w:val="9"/>
  </w:num>
  <w:num w:numId="18" w16cid:durableId="631980312">
    <w:abstractNumId w:val="16"/>
  </w:num>
  <w:num w:numId="19" w16cid:durableId="1580865967">
    <w:abstractNumId w:val="15"/>
  </w:num>
  <w:num w:numId="20" w16cid:durableId="305626349">
    <w:abstractNumId w:val="21"/>
  </w:num>
  <w:num w:numId="21" w16cid:durableId="1061639308">
    <w:abstractNumId w:val="11"/>
  </w:num>
  <w:num w:numId="22" w16cid:durableId="67530558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836"/>
    <w:rsid w:val="000014BF"/>
    <w:rsid w:val="00003DD6"/>
    <w:rsid w:val="00005AC3"/>
    <w:rsid w:val="00012967"/>
    <w:rsid w:val="00013063"/>
    <w:rsid w:val="0001474C"/>
    <w:rsid w:val="00016020"/>
    <w:rsid w:val="00017DFF"/>
    <w:rsid w:val="000202BA"/>
    <w:rsid w:val="00020533"/>
    <w:rsid w:val="000208C0"/>
    <w:rsid w:val="0002160A"/>
    <w:rsid w:val="00021AD3"/>
    <w:rsid w:val="000222AC"/>
    <w:rsid w:val="00023631"/>
    <w:rsid w:val="000242E4"/>
    <w:rsid w:val="0002434F"/>
    <w:rsid w:val="0002582B"/>
    <w:rsid w:val="000264A1"/>
    <w:rsid w:val="000333A1"/>
    <w:rsid w:val="00033C05"/>
    <w:rsid w:val="00033FDE"/>
    <w:rsid w:val="00034710"/>
    <w:rsid w:val="00036FB2"/>
    <w:rsid w:val="0003705E"/>
    <w:rsid w:val="0003777B"/>
    <w:rsid w:val="00042F1E"/>
    <w:rsid w:val="00043B8E"/>
    <w:rsid w:val="00046095"/>
    <w:rsid w:val="00047F50"/>
    <w:rsid w:val="00047FA8"/>
    <w:rsid w:val="0005063F"/>
    <w:rsid w:val="00050A5F"/>
    <w:rsid w:val="000517D6"/>
    <w:rsid w:val="000526D2"/>
    <w:rsid w:val="0005354A"/>
    <w:rsid w:val="00053F67"/>
    <w:rsid w:val="00055292"/>
    <w:rsid w:val="00056E85"/>
    <w:rsid w:val="000668BD"/>
    <w:rsid w:val="00071140"/>
    <w:rsid w:val="00071163"/>
    <w:rsid w:val="00072006"/>
    <w:rsid w:val="00073045"/>
    <w:rsid w:val="00074B67"/>
    <w:rsid w:val="000818A0"/>
    <w:rsid w:val="00081BC0"/>
    <w:rsid w:val="00081DAD"/>
    <w:rsid w:val="00083204"/>
    <w:rsid w:val="0008592E"/>
    <w:rsid w:val="00093D21"/>
    <w:rsid w:val="00095A2A"/>
    <w:rsid w:val="00097256"/>
    <w:rsid w:val="000A084A"/>
    <w:rsid w:val="000A0938"/>
    <w:rsid w:val="000A5989"/>
    <w:rsid w:val="000A650B"/>
    <w:rsid w:val="000A6D2A"/>
    <w:rsid w:val="000A6DC6"/>
    <w:rsid w:val="000B1488"/>
    <w:rsid w:val="000B5ABD"/>
    <w:rsid w:val="000B75D0"/>
    <w:rsid w:val="000C51C5"/>
    <w:rsid w:val="000C755F"/>
    <w:rsid w:val="000D05B5"/>
    <w:rsid w:val="000D236F"/>
    <w:rsid w:val="000D5423"/>
    <w:rsid w:val="000D7BEB"/>
    <w:rsid w:val="000E0C11"/>
    <w:rsid w:val="000E16C6"/>
    <w:rsid w:val="000E7222"/>
    <w:rsid w:val="000F0144"/>
    <w:rsid w:val="000F4CD0"/>
    <w:rsid w:val="000F7EEE"/>
    <w:rsid w:val="00101EB1"/>
    <w:rsid w:val="00105DDE"/>
    <w:rsid w:val="00110856"/>
    <w:rsid w:val="00112C23"/>
    <w:rsid w:val="00114AC4"/>
    <w:rsid w:val="00117695"/>
    <w:rsid w:val="001211FA"/>
    <w:rsid w:val="001216C3"/>
    <w:rsid w:val="00126E18"/>
    <w:rsid w:val="0012724B"/>
    <w:rsid w:val="00130DA8"/>
    <w:rsid w:val="00133231"/>
    <w:rsid w:val="00134CA1"/>
    <w:rsid w:val="00134D7D"/>
    <w:rsid w:val="001376C7"/>
    <w:rsid w:val="001405DE"/>
    <w:rsid w:val="0014310A"/>
    <w:rsid w:val="00146D38"/>
    <w:rsid w:val="00147669"/>
    <w:rsid w:val="0015096E"/>
    <w:rsid w:val="00150FE2"/>
    <w:rsid w:val="00153956"/>
    <w:rsid w:val="00154DF8"/>
    <w:rsid w:val="00154EBD"/>
    <w:rsid w:val="001578BA"/>
    <w:rsid w:val="00160642"/>
    <w:rsid w:val="001638CF"/>
    <w:rsid w:val="00167369"/>
    <w:rsid w:val="001702B0"/>
    <w:rsid w:val="00172096"/>
    <w:rsid w:val="001720A3"/>
    <w:rsid w:val="0017390E"/>
    <w:rsid w:val="00173BB6"/>
    <w:rsid w:val="00174A7F"/>
    <w:rsid w:val="00175285"/>
    <w:rsid w:val="0017742A"/>
    <w:rsid w:val="00181A50"/>
    <w:rsid w:val="00183DEE"/>
    <w:rsid w:val="00184210"/>
    <w:rsid w:val="00185910"/>
    <w:rsid w:val="00187D7F"/>
    <w:rsid w:val="00191EEC"/>
    <w:rsid w:val="001967E7"/>
    <w:rsid w:val="001A06B1"/>
    <w:rsid w:val="001A10D9"/>
    <w:rsid w:val="001A1C70"/>
    <w:rsid w:val="001A457F"/>
    <w:rsid w:val="001A4602"/>
    <w:rsid w:val="001A77FE"/>
    <w:rsid w:val="001A7887"/>
    <w:rsid w:val="001A7D40"/>
    <w:rsid w:val="001B0F3B"/>
    <w:rsid w:val="001B225A"/>
    <w:rsid w:val="001B3C19"/>
    <w:rsid w:val="001B5609"/>
    <w:rsid w:val="001B61A0"/>
    <w:rsid w:val="001B6C95"/>
    <w:rsid w:val="001B78C6"/>
    <w:rsid w:val="001C0432"/>
    <w:rsid w:val="001C105A"/>
    <w:rsid w:val="001C21B4"/>
    <w:rsid w:val="001C2D5C"/>
    <w:rsid w:val="001C5591"/>
    <w:rsid w:val="001C55F9"/>
    <w:rsid w:val="001C7CC6"/>
    <w:rsid w:val="001D04EA"/>
    <w:rsid w:val="001D0A18"/>
    <w:rsid w:val="001D162A"/>
    <w:rsid w:val="001D2C67"/>
    <w:rsid w:val="001D41AA"/>
    <w:rsid w:val="001D51E7"/>
    <w:rsid w:val="001D6F92"/>
    <w:rsid w:val="001D76E0"/>
    <w:rsid w:val="001D7BCC"/>
    <w:rsid w:val="001E1AD9"/>
    <w:rsid w:val="001E6701"/>
    <w:rsid w:val="001F0D49"/>
    <w:rsid w:val="001F3ED1"/>
    <w:rsid w:val="001F3F8D"/>
    <w:rsid w:val="001F5CB6"/>
    <w:rsid w:val="001F65D5"/>
    <w:rsid w:val="001F6D02"/>
    <w:rsid w:val="0020040E"/>
    <w:rsid w:val="00200836"/>
    <w:rsid w:val="00200BC3"/>
    <w:rsid w:val="00206989"/>
    <w:rsid w:val="00210274"/>
    <w:rsid w:val="00211137"/>
    <w:rsid w:val="00211FAF"/>
    <w:rsid w:val="00213B78"/>
    <w:rsid w:val="00220ABE"/>
    <w:rsid w:val="0022500E"/>
    <w:rsid w:val="00225C8F"/>
    <w:rsid w:val="00225F8E"/>
    <w:rsid w:val="002318CB"/>
    <w:rsid w:val="0023531B"/>
    <w:rsid w:val="00240D11"/>
    <w:rsid w:val="00243529"/>
    <w:rsid w:val="00243910"/>
    <w:rsid w:val="00243BAE"/>
    <w:rsid w:val="00246BBE"/>
    <w:rsid w:val="00247D49"/>
    <w:rsid w:val="00250922"/>
    <w:rsid w:val="00250A54"/>
    <w:rsid w:val="002511D0"/>
    <w:rsid w:val="00251BD2"/>
    <w:rsid w:val="00251EB7"/>
    <w:rsid w:val="00256B31"/>
    <w:rsid w:val="0026050B"/>
    <w:rsid w:val="002613AB"/>
    <w:rsid w:val="002634BC"/>
    <w:rsid w:val="00265C01"/>
    <w:rsid w:val="00265E66"/>
    <w:rsid w:val="00274F0F"/>
    <w:rsid w:val="002759F7"/>
    <w:rsid w:val="00277800"/>
    <w:rsid w:val="00280352"/>
    <w:rsid w:val="00280DEA"/>
    <w:rsid w:val="002817E6"/>
    <w:rsid w:val="002835B8"/>
    <w:rsid w:val="0029347B"/>
    <w:rsid w:val="00293C16"/>
    <w:rsid w:val="00294652"/>
    <w:rsid w:val="00294967"/>
    <w:rsid w:val="00294B5C"/>
    <w:rsid w:val="002977FB"/>
    <w:rsid w:val="002A2C9B"/>
    <w:rsid w:val="002A3C80"/>
    <w:rsid w:val="002A6210"/>
    <w:rsid w:val="002A7745"/>
    <w:rsid w:val="002B1708"/>
    <w:rsid w:val="002B3263"/>
    <w:rsid w:val="002B56AB"/>
    <w:rsid w:val="002B5D28"/>
    <w:rsid w:val="002B6E28"/>
    <w:rsid w:val="002B794A"/>
    <w:rsid w:val="002C05F6"/>
    <w:rsid w:val="002C372C"/>
    <w:rsid w:val="002C4D39"/>
    <w:rsid w:val="002C5A9C"/>
    <w:rsid w:val="002C6A71"/>
    <w:rsid w:val="002D715E"/>
    <w:rsid w:val="002D7A2A"/>
    <w:rsid w:val="002E05C8"/>
    <w:rsid w:val="002E0606"/>
    <w:rsid w:val="002E1328"/>
    <w:rsid w:val="002E19B8"/>
    <w:rsid w:val="002E2C23"/>
    <w:rsid w:val="002E31FE"/>
    <w:rsid w:val="002E7E45"/>
    <w:rsid w:val="002F1620"/>
    <w:rsid w:val="002F17CA"/>
    <w:rsid w:val="002F440D"/>
    <w:rsid w:val="002F6B97"/>
    <w:rsid w:val="0030034E"/>
    <w:rsid w:val="003007E1"/>
    <w:rsid w:val="003032AE"/>
    <w:rsid w:val="0030675D"/>
    <w:rsid w:val="0031139B"/>
    <w:rsid w:val="00312477"/>
    <w:rsid w:val="0031270A"/>
    <w:rsid w:val="00312D2D"/>
    <w:rsid w:val="00312F28"/>
    <w:rsid w:val="00313086"/>
    <w:rsid w:val="00315669"/>
    <w:rsid w:val="003161CB"/>
    <w:rsid w:val="00322078"/>
    <w:rsid w:val="00323682"/>
    <w:rsid w:val="00323AE2"/>
    <w:rsid w:val="00325B16"/>
    <w:rsid w:val="00326914"/>
    <w:rsid w:val="003270C9"/>
    <w:rsid w:val="00327575"/>
    <w:rsid w:val="00327A07"/>
    <w:rsid w:val="00331E19"/>
    <w:rsid w:val="00334A81"/>
    <w:rsid w:val="00340A8D"/>
    <w:rsid w:val="00340DD2"/>
    <w:rsid w:val="00343696"/>
    <w:rsid w:val="003436F8"/>
    <w:rsid w:val="00343B20"/>
    <w:rsid w:val="00344103"/>
    <w:rsid w:val="0034469F"/>
    <w:rsid w:val="0034520A"/>
    <w:rsid w:val="00350E7F"/>
    <w:rsid w:val="00351463"/>
    <w:rsid w:val="00351758"/>
    <w:rsid w:val="0035237D"/>
    <w:rsid w:val="00371661"/>
    <w:rsid w:val="0037432C"/>
    <w:rsid w:val="00374BBC"/>
    <w:rsid w:val="003752C6"/>
    <w:rsid w:val="003769A3"/>
    <w:rsid w:val="0038079A"/>
    <w:rsid w:val="00380DF1"/>
    <w:rsid w:val="00381CD6"/>
    <w:rsid w:val="00387B2C"/>
    <w:rsid w:val="00392B31"/>
    <w:rsid w:val="00394CA0"/>
    <w:rsid w:val="003A000E"/>
    <w:rsid w:val="003A1F5E"/>
    <w:rsid w:val="003A244F"/>
    <w:rsid w:val="003A2E7F"/>
    <w:rsid w:val="003A3CDC"/>
    <w:rsid w:val="003A3E5D"/>
    <w:rsid w:val="003A41E1"/>
    <w:rsid w:val="003A5D1F"/>
    <w:rsid w:val="003A61E8"/>
    <w:rsid w:val="003A69C0"/>
    <w:rsid w:val="003B0206"/>
    <w:rsid w:val="003C122C"/>
    <w:rsid w:val="003C1C1F"/>
    <w:rsid w:val="003C48B2"/>
    <w:rsid w:val="003C5F58"/>
    <w:rsid w:val="003C7129"/>
    <w:rsid w:val="003D4D09"/>
    <w:rsid w:val="003D701A"/>
    <w:rsid w:val="003D747B"/>
    <w:rsid w:val="003E26EB"/>
    <w:rsid w:val="003E3B69"/>
    <w:rsid w:val="003F5F74"/>
    <w:rsid w:val="004013DB"/>
    <w:rsid w:val="00402401"/>
    <w:rsid w:val="0040324D"/>
    <w:rsid w:val="00403FF1"/>
    <w:rsid w:val="00407C1A"/>
    <w:rsid w:val="004130A1"/>
    <w:rsid w:val="004132CC"/>
    <w:rsid w:val="00413398"/>
    <w:rsid w:val="004148B2"/>
    <w:rsid w:val="00417069"/>
    <w:rsid w:val="00420BF6"/>
    <w:rsid w:val="004212BD"/>
    <w:rsid w:val="004222A4"/>
    <w:rsid w:val="0042320E"/>
    <w:rsid w:val="00425797"/>
    <w:rsid w:val="00432DA7"/>
    <w:rsid w:val="00433656"/>
    <w:rsid w:val="0043365B"/>
    <w:rsid w:val="00433DAC"/>
    <w:rsid w:val="004363A4"/>
    <w:rsid w:val="00436CA8"/>
    <w:rsid w:val="00441874"/>
    <w:rsid w:val="00443CD9"/>
    <w:rsid w:val="00444769"/>
    <w:rsid w:val="004455A1"/>
    <w:rsid w:val="00445DCF"/>
    <w:rsid w:val="004479CC"/>
    <w:rsid w:val="00460FC7"/>
    <w:rsid w:val="00462DB2"/>
    <w:rsid w:val="00472CBF"/>
    <w:rsid w:val="004747CC"/>
    <w:rsid w:val="00474AA2"/>
    <w:rsid w:val="004758A4"/>
    <w:rsid w:val="00475A97"/>
    <w:rsid w:val="0047707A"/>
    <w:rsid w:val="00481FCC"/>
    <w:rsid w:val="004844BA"/>
    <w:rsid w:val="004858FA"/>
    <w:rsid w:val="0049393A"/>
    <w:rsid w:val="004A00A7"/>
    <w:rsid w:val="004A19B5"/>
    <w:rsid w:val="004A7EEB"/>
    <w:rsid w:val="004B06A2"/>
    <w:rsid w:val="004B0C87"/>
    <w:rsid w:val="004B1AA7"/>
    <w:rsid w:val="004B505B"/>
    <w:rsid w:val="004B5209"/>
    <w:rsid w:val="004B5E91"/>
    <w:rsid w:val="004B6698"/>
    <w:rsid w:val="004C3602"/>
    <w:rsid w:val="004C4462"/>
    <w:rsid w:val="004C4A13"/>
    <w:rsid w:val="004C5EB1"/>
    <w:rsid w:val="004C66C6"/>
    <w:rsid w:val="004C6A30"/>
    <w:rsid w:val="004D4E76"/>
    <w:rsid w:val="004D622D"/>
    <w:rsid w:val="004E0BD1"/>
    <w:rsid w:val="004E2985"/>
    <w:rsid w:val="004E6A4C"/>
    <w:rsid w:val="004E7059"/>
    <w:rsid w:val="004E7884"/>
    <w:rsid w:val="004F326E"/>
    <w:rsid w:val="004F3E06"/>
    <w:rsid w:val="004F40E9"/>
    <w:rsid w:val="00500F7A"/>
    <w:rsid w:val="00501E8E"/>
    <w:rsid w:val="00502A61"/>
    <w:rsid w:val="00506897"/>
    <w:rsid w:val="00511551"/>
    <w:rsid w:val="0051388B"/>
    <w:rsid w:val="00514EF9"/>
    <w:rsid w:val="005158CE"/>
    <w:rsid w:val="00521FA6"/>
    <w:rsid w:val="00523916"/>
    <w:rsid w:val="00526999"/>
    <w:rsid w:val="00527131"/>
    <w:rsid w:val="00527512"/>
    <w:rsid w:val="00527DB3"/>
    <w:rsid w:val="00531A91"/>
    <w:rsid w:val="005328EB"/>
    <w:rsid w:val="00533942"/>
    <w:rsid w:val="00535A30"/>
    <w:rsid w:val="00540176"/>
    <w:rsid w:val="005420AD"/>
    <w:rsid w:val="00542338"/>
    <w:rsid w:val="00544BE8"/>
    <w:rsid w:val="00547F15"/>
    <w:rsid w:val="00553EEF"/>
    <w:rsid w:val="005548CB"/>
    <w:rsid w:val="00555FDA"/>
    <w:rsid w:val="0056195E"/>
    <w:rsid w:val="00564F27"/>
    <w:rsid w:val="00565E0F"/>
    <w:rsid w:val="005678A6"/>
    <w:rsid w:val="005716A2"/>
    <w:rsid w:val="005737CF"/>
    <w:rsid w:val="00573BC8"/>
    <w:rsid w:val="005742F4"/>
    <w:rsid w:val="005765C5"/>
    <w:rsid w:val="00580921"/>
    <w:rsid w:val="005829F9"/>
    <w:rsid w:val="005945BB"/>
    <w:rsid w:val="00595991"/>
    <w:rsid w:val="005971C0"/>
    <w:rsid w:val="00597327"/>
    <w:rsid w:val="00597431"/>
    <w:rsid w:val="005A0014"/>
    <w:rsid w:val="005A0CA7"/>
    <w:rsid w:val="005A1062"/>
    <w:rsid w:val="005A3B7B"/>
    <w:rsid w:val="005A4FB2"/>
    <w:rsid w:val="005A5CBE"/>
    <w:rsid w:val="005A7A92"/>
    <w:rsid w:val="005B05CE"/>
    <w:rsid w:val="005B07F5"/>
    <w:rsid w:val="005B2AAA"/>
    <w:rsid w:val="005B348B"/>
    <w:rsid w:val="005B5430"/>
    <w:rsid w:val="005B577B"/>
    <w:rsid w:val="005B73D3"/>
    <w:rsid w:val="005B75FE"/>
    <w:rsid w:val="005C1347"/>
    <w:rsid w:val="005C2486"/>
    <w:rsid w:val="005C2E72"/>
    <w:rsid w:val="005C3C62"/>
    <w:rsid w:val="005C52B0"/>
    <w:rsid w:val="005C5A23"/>
    <w:rsid w:val="005D0AEE"/>
    <w:rsid w:val="005D0BBC"/>
    <w:rsid w:val="005D1D4B"/>
    <w:rsid w:val="005D30AC"/>
    <w:rsid w:val="005D5391"/>
    <w:rsid w:val="005D5EE5"/>
    <w:rsid w:val="005E409A"/>
    <w:rsid w:val="005E561D"/>
    <w:rsid w:val="005E5FEE"/>
    <w:rsid w:val="005E66E0"/>
    <w:rsid w:val="005E6853"/>
    <w:rsid w:val="005F084F"/>
    <w:rsid w:val="005F2B2E"/>
    <w:rsid w:val="006005C4"/>
    <w:rsid w:val="006033DB"/>
    <w:rsid w:val="006062DC"/>
    <w:rsid w:val="00607084"/>
    <w:rsid w:val="00607412"/>
    <w:rsid w:val="00612A33"/>
    <w:rsid w:val="006144D7"/>
    <w:rsid w:val="00616965"/>
    <w:rsid w:val="006201F7"/>
    <w:rsid w:val="00622391"/>
    <w:rsid w:val="0062326B"/>
    <w:rsid w:val="0063296C"/>
    <w:rsid w:val="006330E4"/>
    <w:rsid w:val="00633FEE"/>
    <w:rsid w:val="0063571A"/>
    <w:rsid w:val="00636410"/>
    <w:rsid w:val="00636B07"/>
    <w:rsid w:val="00637B02"/>
    <w:rsid w:val="00641BAD"/>
    <w:rsid w:val="00642BA5"/>
    <w:rsid w:val="006448E8"/>
    <w:rsid w:val="0064630E"/>
    <w:rsid w:val="006472C4"/>
    <w:rsid w:val="006473C0"/>
    <w:rsid w:val="00650E73"/>
    <w:rsid w:val="0065341B"/>
    <w:rsid w:val="00654BD9"/>
    <w:rsid w:val="00654D8B"/>
    <w:rsid w:val="0065780B"/>
    <w:rsid w:val="006625FD"/>
    <w:rsid w:val="0066412D"/>
    <w:rsid w:val="0066683A"/>
    <w:rsid w:val="00670F54"/>
    <w:rsid w:val="00671ABD"/>
    <w:rsid w:val="00673DA0"/>
    <w:rsid w:val="006778FB"/>
    <w:rsid w:val="006804D9"/>
    <w:rsid w:val="0068151C"/>
    <w:rsid w:val="00681606"/>
    <w:rsid w:val="00685890"/>
    <w:rsid w:val="0068650E"/>
    <w:rsid w:val="00691341"/>
    <w:rsid w:val="00695015"/>
    <w:rsid w:val="00697A9A"/>
    <w:rsid w:val="006A21BB"/>
    <w:rsid w:val="006A4096"/>
    <w:rsid w:val="006A4C69"/>
    <w:rsid w:val="006B08F0"/>
    <w:rsid w:val="006B32D1"/>
    <w:rsid w:val="006B3873"/>
    <w:rsid w:val="006B491C"/>
    <w:rsid w:val="006B73E3"/>
    <w:rsid w:val="006C265C"/>
    <w:rsid w:val="006C43A3"/>
    <w:rsid w:val="006C47DB"/>
    <w:rsid w:val="006C53AE"/>
    <w:rsid w:val="006C58C7"/>
    <w:rsid w:val="006C5C70"/>
    <w:rsid w:val="006D0C06"/>
    <w:rsid w:val="006D0C6F"/>
    <w:rsid w:val="006D23B3"/>
    <w:rsid w:val="006E0CF8"/>
    <w:rsid w:val="006E1D54"/>
    <w:rsid w:val="006E24E3"/>
    <w:rsid w:val="006E25A8"/>
    <w:rsid w:val="006E2F60"/>
    <w:rsid w:val="006E6FBE"/>
    <w:rsid w:val="006F1AB6"/>
    <w:rsid w:val="006F3DDE"/>
    <w:rsid w:val="006F3F07"/>
    <w:rsid w:val="006F494F"/>
    <w:rsid w:val="006F7EDD"/>
    <w:rsid w:val="00700C2F"/>
    <w:rsid w:val="007109F6"/>
    <w:rsid w:val="00713089"/>
    <w:rsid w:val="00714263"/>
    <w:rsid w:val="00715B69"/>
    <w:rsid w:val="00716843"/>
    <w:rsid w:val="007168A5"/>
    <w:rsid w:val="007168DB"/>
    <w:rsid w:val="007212F4"/>
    <w:rsid w:val="00722AC8"/>
    <w:rsid w:val="00723CEF"/>
    <w:rsid w:val="007303FE"/>
    <w:rsid w:val="00730433"/>
    <w:rsid w:val="00730EDA"/>
    <w:rsid w:val="00731269"/>
    <w:rsid w:val="00731404"/>
    <w:rsid w:val="0073564F"/>
    <w:rsid w:val="0073701E"/>
    <w:rsid w:val="00737C85"/>
    <w:rsid w:val="007420E7"/>
    <w:rsid w:val="00742109"/>
    <w:rsid w:val="00746ADB"/>
    <w:rsid w:val="00747F0F"/>
    <w:rsid w:val="007500A8"/>
    <w:rsid w:val="00752854"/>
    <w:rsid w:val="00752B13"/>
    <w:rsid w:val="00754AAD"/>
    <w:rsid w:val="00756567"/>
    <w:rsid w:val="00756B83"/>
    <w:rsid w:val="00757578"/>
    <w:rsid w:val="0076065E"/>
    <w:rsid w:val="007655C0"/>
    <w:rsid w:val="00766D4B"/>
    <w:rsid w:val="007675A6"/>
    <w:rsid w:val="00767943"/>
    <w:rsid w:val="00770492"/>
    <w:rsid w:val="007705F1"/>
    <w:rsid w:val="0077149D"/>
    <w:rsid w:val="00771FBC"/>
    <w:rsid w:val="0077300B"/>
    <w:rsid w:val="00775CC1"/>
    <w:rsid w:val="00776721"/>
    <w:rsid w:val="00776D8D"/>
    <w:rsid w:val="00780E24"/>
    <w:rsid w:val="0078432E"/>
    <w:rsid w:val="00785F2A"/>
    <w:rsid w:val="007867A3"/>
    <w:rsid w:val="00790529"/>
    <w:rsid w:val="0079264C"/>
    <w:rsid w:val="00794952"/>
    <w:rsid w:val="007952AF"/>
    <w:rsid w:val="007A1488"/>
    <w:rsid w:val="007A617D"/>
    <w:rsid w:val="007A6791"/>
    <w:rsid w:val="007B0C9C"/>
    <w:rsid w:val="007B37E4"/>
    <w:rsid w:val="007B3E73"/>
    <w:rsid w:val="007B5368"/>
    <w:rsid w:val="007B6739"/>
    <w:rsid w:val="007C130F"/>
    <w:rsid w:val="007C3B28"/>
    <w:rsid w:val="007D2B56"/>
    <w:rsid w:val="007D40A3"/>
    <w:rsid w:val="007D4BE0"/>
    <w:rsid w:val="007D5E46"/>
    <w:rsid w:val="007E2F0E"/>
    <w:rsid w:val="007E7CFB"/>
    <w:rsid w:val="007F0F57"/>
    <w:rsid w:val="007F315F"/>
    <w:rsid w:val="007F4F9A"/>
    <w:rsid w:val="008012B1"/>
    <w:rsid w:val="00802160"/>
    <w:rsid w:val="0080233C"/>
    <w:rsid w:val="00803DC5"/>
    <w:rsid w:val="00804DE1"/>
    <w:rsid w:val="00806A41"/>
    <w:rsid w:val="00806EF5"/>
    <w:rsid w:val="00810996"/>
    <w:rsid w:val="00811100"/>
    <w:rsid w:val="00813D43"/>
    <w:rsid w:val="0081485F"/>
    <w:rsid w:val="00815F0A"/>
    <w:rsid w:val="00817925"/>
    <w:rsid w:val="00820D25"/>
    <w:rsid w:val="0082199E"/>
    <w:rsid w:val="008245D1"/>
    <w:rsid w:val="008248FC"/>
    <w:rsid w:val="00824ACC"/>
    <w:rsid w:val="00826112"/>
    <w:rsid w:val="008324F6"/>
    <w:rsid w:val="008401E8"/>
    <w:rsid w:val="008446CC"/>
    <w:rsid w:val="008449F5"/>
    <w:rsid w:val="0084665A"/>
    <w:rsid w:val="00847C25"/>
    <w:rsid w:val="00851329"/>
    <w:rsid w:val="00851541"/>
    <w:rsid w:val="00853118"/>
    <w:rsid w:val="00853D71"/>
    <w:rsid w:val="008542F7"/>
    <w:rsid w:val="008569B8"/>
    <w:rsid w:val="00856B1C"/>
    <w:rsid w:val="008576EF"/>
    <w:rsid w:val="008604BC"/>
    <w:rsid w:val="0086159C"/>
    <w:rsid w:val="00863A6F"/>
    <w:rsid w:val="00864908"/>
    <w:rsid w:val="0086559D"/>
    <w:rsid w:val="00867348"/>
    <w:rsid w:val="008677D2"/>
    <w:rsid w:val="00872116"/>
    <w:rsid w:val="008737A7"/>
    <w:rsid w:val="00874624"/>
    <w:rsid w:val="0087716E"/>
    <w:rsid w:val="00877D13"/>
    <w:rsid w:val="00880A10"/>
    <w:rsid w:val="00880FF1"/>
    <w:rsid w:val="00881804"/>
    <w:rsid w:val="00881D6E"/>
    <w:rsid w:val="00882A7C"/>
    <w:rsid w:val="0088519E"/>
    <w:rsid w:val="008915C2"/>
    <w:rsid w:val="0089205C"/>
    <w:rsid w:val="00893F35"/>
    <w:rsid w:val="00894EB4"/>
    <w:rsid w:val="00896E79"/>
    <w:rsid w:val="008A0AC1"/>
    <w:rsid w:val="008A1916"/>
    <w:rsid w:val="008A270F"/>
    <w:rsid w:val="008A2951"/>
    <w:rsid w:val="008A3E09"/>
    <w:rsid w:val="008A41A2"/>
    <w:rsid w:val="008A423D"/>
    <w:rsid w:val="008A5C2A"/>
    <w:rsid w:val="008A6035"/>
    <w:rsid w:val="008B1B3A"/>
    <w:rsid w:val="008B2CDC"/>
    <w:rsid w:val="008B7327"/>
    <w:rsid w:val="008C141E"/>
    <w:rsid w:val="008C2E16"/>
    <w:rsid w:val="008C36E2"/>
    <w:rsid w:val="008C398B"/>
    <w:rsid w:val="008C6A0F"/>
    <w:rsid w:val="008C79A4"/>
    <w:rsid w:val="008D0E32"/>
    <w:rsid w:val="008D3943"/>
    <w:rsid w:val="008E03BF"/>
    <w:rsid w:val="008E081B"/>
    <w:rsid w:val="008E25F5"/>
    <w:rsid w:val="008E2F07"/>
    <w:rsid w:val="008E74F9"/>
    <w:rsid w:val="008F1038"/>
    <w:rsid w:val="008F1567"/>
    <w:rsid w:val="008F2C19"/>
    <w:rsid w:val="008F74C3"/>
    <w:rsid w:val="0090153E"/>
    <w:rsid w:val="00901A00"/>
    <w:rsid w:val="009040AB"/>
    <w:rsid w:val="0090765A"/>
    <w:rsid w:val="00912DE0"/>
    <w:rsid w:val="00913B21"/>
    <w:rsid w:val="00914D66"/>
    <w:rsid w:val="00917088"/>
    <w:rsid w:val="009205FE"/>
    <w:rsid w:val="00925955"/>
    <w:rsid w:val="00926DF6"/>
    <w:rsid w:val="00926E91"/>
    <w:rsid w:val="009272BE"/>
    <w:rsid w:val="009275F4"/>
    <w:rsid w:val="00927E85"/>
    <w:rsid w:val="009421A6"/>
    <w:rsid w:val="009423F3"/>
    <w:rsid w:val="0094316D"/>
    <w:rsid w:val="009432E4"/>
    <w:rsid w:val="00943375"/>
    <w:rsid w:val="009437B0"/>
    <w:rsid w:val="009450AA"/>
    <w:rsid w:val="0094553E"/>
    <w:rsid w:val="00945C9B"/>
    <w:rsid w:val="00946FF6"/>
    <w:rsid w:val="00950478"/>
    <w:rsid w:val="009506FE"/>
    <w:rsid w:val="00951D6A"/>
    <w:rsid w:val="00954A30"/>
    <w:rsid w:val="00961693"/>
    <w:rsid w:val="00962868"/>
    <w:rsid w:val="0096290F"/>
    <w:rsid w:val="0096487A"/>
    <w:rsid w:val="00964EC2"/>
    <w:rsid w:val="00966493"/>
    <w:rsid w:val="009664CF"/>
    <w:rsid w:val="00966FC9"/>
    <w:rsid w:val="00967888"/>
    <w:rsid w:val="00971B0B"/>
    <w:rsid w:val="00975E3F"/>
    <w:rsid w:val="00976165"/>
    <w:rsid w:val="00976795"/>
    <w:rsid w:val="00981772"/>
    <w:rsid w:val="00990DD7"/>
    <w:rsid w:val="00993748"/>
    <w:rsid w:val="00993F96"/>
    <w:rsid w:val="009A0869"/>
    <w:rsid w:val="009A2D81"/>
    <w:rsid w:val="009A3CFB"/>
    <w:rsid w:val="009A3F93"/>
    <w:rsid w:val="009A43BE"/>
    <w:rsid w:val="009A49DD"/>
    <w:rsid w:val="009A58E7"/>
    <w:rsid w:val="009A7880"/>
    <w:rsid w:val="009A7DE2"/>
    <w:rsid w:val="009B1EDF"/>
    <w:rsid w:val="009B44EB"/>
    <w:rsid w:val="009B591C"/>
    <w:rsid w:val="009B59D4"/>
    <w:rsid w:val="009B7801"/>
    <w:rsid w:val="009C0FD2"/>
    <w:rsid w:val="009C167B"/>
    <w:rsid w:val="009C4339"/>
    <w:rsid w:val="009C4F6A"/>
    <w:rsid w:val="009C68D8"/>
    <w:rsid w:val="009C76E1"/>
    <w:rsid w:val="009C7B68"/>
    <w:rsid w:val="009D0669"/>
    <w:rsid w:val="009D2140"/>
    <w:rsid w:val="009D29CA"/>
    <w:rsid w:val="009D2A70"/>
    <w:rsid w:val="009D62C9"/>
    <w:rsid w:val="009D71B5"/>
    <w:rsid w:val="009E1E2C"/>
    <w:rsid w:val="009E3F1D"/>
    <w:rsid w:val="009E7197"/>
    <w:rsid w:val="009F02F2"/>
    <w:rsid w:val="009F0965"/>
    <w:rsid w:val="009F6444"/>
    <w:rsid w:val="00A01386"/>
    <w:rsid w:val="00A01C6C"/>
    <w:rsid w:val="00A06180"/>
    <w:rsid w:val="00A06FE1"/>
    <w:rsid w:val="00A0731C"/>
    <w:rsid w:val="00A10469"/>
    <w:rsid w:val="00A1231C"/>
    <w:rsid w:val="00A13A83"/>
    <w:rsid w:val="00A140F6"/>
    <w:rsid w:val="00A1675F"/>
    <w:rsid w:val="00A16E5D"/>
    <w:rsid w:val="00A17BF8"/>
    <w:rsid w:val="00A21AE2"/>
    <w:rsid w:val="00A24CEC"/>
    <w:rsid w:val="00A27196"/>
    <w:rsid w:val="00A27CFC"/>
    <w:rsid w:val="00A30718"/>
    <w:rsid w:val="00A3142E"/>
    <w:rsid w:val="00A32270"/>
    <w:rsid w:val="00A32857"/>
    <w:rsid w:val="00A32E76"/>
    <w:rsid w:val="00A33284"/>
    <w:rsid w:val="00A35489"/>
    <w:rsid w:val="00A44291"/>
    <w:rsid w:val="00A464C5"/>
    <w:rsid w:val="00A47A43"/>
    <w:rsid w:val="00A52035"/>
    <w:rsid w:val="00A52276"/>
    <w:rsid w:val="00A523E2"/>
    <w:rsid w:val="00A619AF"/>
    <w:rsid w:val="00A6310F"/>
    <w:rsid w:val="00A651AB"/>
    <w:rsid w:val="00A709C0"/>
    <w:rsid w:val="00A725C1"/>
    <w:rsid w:val="00A73EE6"/>
    <w:rsid w:val="00A76274"/>
    <w:rsid w:val="00A773D2"/>
    <w:rsid w:val="00A77F00"/>
    <w:rsid w:val="00A82A01"/>
    <w:rsid w:val="00A84ABD"/>
    <w:rsid w:val="00A85742"/>
    <w:rsid w:val="00A9034E"/>
    <w:rsid w:val="00A903E6"/>
    <w:rsid w:val="00A90658"/>
    <w:rsid w:val="00A9205C"/>
    <w:rsid w:val="00A92D25"/>
    <w:rsid w:val="00A93DDB"/>
    <w:rsid w:val="00A9461B"/>
    <w:rsid w:val="00A97460"/>
    <w:rsid w:val="00AA07BA"/>
    <w:rsid w:val="00AA2818"/>
    <w:rsid w:val="00AA4AF3"/>
    <w:rsid w:val="00AA4CDD"/>
    <w:rsid w:val="00AA4F05"/>
    <w:rsid w:val="00AA533D"/>
    <w:rsid w:val="00AB1ABA"/>
    <w:rsid w:val="00AB4709"/>
    <w:rsid w:val="00AB492B"/>
    <w:rsid w:val="00AB69DF"/>
    <w:rsid w:val="00AB6DA9"/>
    <w:rsid w:val="00AC10F9"/>
    <w:rsid w:val="00AC20F5"/>
    <w:rsid w:val="00AC3B52"/>
    <w:rsid w:val="00AC7EC2"/>
    <w:rsid w:val="00AD2E3F"/>
    <w:rsid w:val="00AD38BB"/>
    <w:rsid w:val="00AD5E00"/>
    <w:rsid w:val="00AD7726"/>
    <w:rsid w:val="00AE1831"/>
    <w:rsid w:val="00AE2443"/>
    <w:rsid w:val="00AE2C54"/>
    <w:rsid w:val="00AE4248"/>
    <w:rsid w:val="00AE7AC5"/>
    <w:rsid w:val="00AF63EC"/>
    <w:rsid w:val="00B01067"/>
    <w:rsid w:val="00B02842"/>
    <w:rsid w:val="00B04211"/>
    <w:rsid w:val="00B0653B"/>
    <w:rsid w:val="00B06C65"/>
    <w:rsid w:val="00B10B91"/>
    <w:rsid w:val="00B118FC"/>
    <w:rsid w:val="00B1331C"/>
    <w:rsid w:val="00B15C46"/>
    <w:rsid w:val="00B20FF5"/>
    <w:rsid w:val="00B22FBA"/>
    <w:rsid w:val="00B24DEB"/>
    <w:rsid w:val="00B30555"/>
    <w:rsid w:val="00B30697"/>
    <w:rsid w:val="00B32B7B"/>
    <w:rsid w:val="00B37852"/>
    <w:rsid w:val="00B42D8D"/>
    <w:rsid w:val="00B44526"/>
    <w:rsid w:val="00B46822"/>
    <w:rsid w:val="00B479B9"/>
    <w:rsid w:val="00B50921"/>
    <w:rsid w:val="00B51A74"/>
    <w:rsid w:val="00B51DE7"/>
    <w:rsid w:val="00B525AE"/>
    <w:rsid w:val="00B5302E"/>
    <w:rsid w:val="00B533C6"/>
    <w:rsid w:val="00B53A2F"/>
    <w:rsid w:val="00B53A68"/>
    <w:rsid w:val="00B578CA"/>
    <w:rsid w:val="00B60D37"/>
    <w:rsid w:val="00B6388F"/>
    <w:rsid w:val="00B66050"/>
    <w:rsid w:val="00B664A7"/>
    <w:rsid w:val="00B6673A"/>
    <w:rsid w:val="00B701C7"/>
    <w:rsid w:val="00B715AE"/>
    <w:rsid w:val="00B71A66"/>
    <w:rsid w:val="00B74E29"/>
    <w:rsid w:val="00B803DA"/>
    <w:rsid w:val="00B81EE6"/>
    <w:rsid w:val="00B8352E"/>
    <w:rsid w:val="00B852C2"/>
    <w:rsid w:val="00B868DD"/>
    <w:rsid w:val="00B869E8"/>
    <w:rsid w:val="00B8710C"/>
    <w:rsid w:val="00B912B7"/>
    <w:rsid w:val="00B94E12"/>
    <w:rsid w:val="00B95F33"/>
    <w:rsid w:val="00B96AF7"/>
    <w:rsid w:val="00BA1BEA"/>
    <w:rsid w:val="00BA27AB"/>
    <w:rsid w:val="00BA29AA"/>
    <w:rsid w:val="00BB19E2"/>
    <w:rsid w:val="00BB30D9"/>
    <w:rsid w:val="00BB6E84"/>
    <w:rsid w:val="00BC0470"/>
    <w:rsid w:val="00BD1804"/>
    <w:rsid w:val="00BD5EB2"/>
    <w:rsid w:val="00BE085E"/>
    <w:rsid w:val="00BE0E78"/>
    <w:rsid w:val="00BE26F3"/>
    <w:rsid w:val="00BE5D62"/>
    <w:rsid w:val="00BF019D"/>
    <w:rsid w:val="00BF107A"/>
    <w:rsid w:val="00BF1C3E"/>
    <w:rsid w:val="00BF45CB"/>
    <w:rsid w:val="00BF7AC3"/>
    <w:rsid w:val="00C02F24"/>
    <w:rsid w:val="00C042E5"/>
    <w:rsid w:val="00C04417"/>
    <w:rsid w:val="00C047EC"/>
    <w:rsid w:val="00C07B16"/>
    <w:rsid w:val="00C10706"/>
    <w:rsid w:val="00C137F7"/>
    <w:rsid w:val="00C162C0"/>
    <w:rsid w:val="00C16388"/>
    <w:rsid w:val="00C1638B"/>
    <w:rsid w:val="00C26B8B"/>
    <w:rsid w:val="00C27FC7"/>
    <w:rsid w:val="00C30299"/>
    <w:rsid w:val="00C31877"/>
    <w:rsid w:val="00C33EE0"/>
    <w:rsid w:val="00C3648E"/>
    <w:rsid w:val="00C40F8A"/>
    <w:rsid w:val="00C42669"/>
    <w:rsid w:val="00C4374A"/>
    <w:rsid w:val="00C45B4A"/>
    <w:rsid w:val="00C45D33"/>
    <w:rsid w:val="00C46108"/>
    <w:rsid w:val="00C463BA"/>
    <w:rsid w:val="00C46A24"/>
    <w:rsid w:val="00C46FDF"/>
    <w:rsid w:val="00C50D73"/>
    <w:rsid w:val="00C55F98"/>
    <w:rsid w:val="00C5694D"/>
    <w:rsid w:val="00C56E9D"/>
    <w:rsid w:val="00C5712F"/>
    <w:rsid w:val="00C576E3"/>
    <w:rsid w:val="00C60E88"/>
    <w:rsid w:val="00C60F9B"/>
    <w:rsid w:val="00C62188"/>
    <w:rsid w:val="00C62BDA"/>
    <w:rsid w:val="00C63FFA"/>
    <w:rsid w:val="00C64499"/>
    <w:rsid w:val="00C65966"/>
    <w:rsid w:val="00C65DB0"/>
    <w:rsid w:val="00C6691E"/>
    <w:rsid w:val="00C67C17"/>
    <w:rsid w:val="00C7191F"/>
    <w:rsid w:val="00C74049"/>
    <w:rsid w:val="00C7538A"/>
    <w:rsid w:val="00C76E16"/>
    <w:rsid w:val="00C77315"/>
    <w:rsid w:val="00C84662"/>
    <w:rsid w:val="00C9195F"/>
    <w:rsid w:val="00C93A0D"/>
    <w:rsid w:val="00C972B8"/>
    <w:rsid w:val="00CA16BB"/>
    <w:rsid w:val="00CA1FEF"/>
    <w:rsid w:val="00CA2CCA"/>
    <w:rsid w:val="00CA3167"/>
    <w:rsid w:val="00CA4345"/>
    <w:rsid w:val="00CA62C7"/>
    <w:rsid w:val="00CA7F54"/>
    <w:rsid w:val="00CB06C1"/>
    <w:rsid w:val="00CB2ACC"/>
    <w:rsid w:val="00CB7D82"/>
    <w:rsid w:val="00CC0E70"/>
    <w:rsid w:val="00CC1433"/>
    <w:rsid w:val="00CC162B"/>
    <w:rsid w:val="00CC1BB8"/>
    <w:rsid w:val="00CC279C"/>
    <w:rsid w:val="00CC408F"/>
    <w:rsid w:val="00CC4C90"/>
    <w:rsid w:val="00CC5667"/>
    <w:rsid w:val="00CC6168"/>
    <w:rsid w:val="00CC7396"/>
    <w:rsid w:val="00CC7FB0"/>
    <w:rsid w:val="00CD16C0"/>
    <w:rsid w:val="00CD2243"/>
    <w:rsid w:val="00CD24ED"/>
    <w:rsid w:val="00CD29BC"/>
    <w:rsid w:val="00CD3157"/>
    <w:rsid w:val="00CD342E"/>
    <w:rsid w:val="00CE088F"/>
    <w:rsid w:val="00CE44EA"/>
    <w:rsid w:val="00CF13A4"/>
    <w:rsid w:val="00CF3A76"/>
    <w:rsid w:val="00D000F9"/>
    <w:rsid w:val="00D0163E"/>
    <w:rsid w:val="00D02C4F"/>
    <w:rsid w:val="00D02C78"/>
    <w:rsid w:val="00D0322F"/>
    <w:rsid w:val="00D06568"/>
    <w:rsid w:val="00D10535"/>
    <w:rsid w:val="00D11248"/>
    <w:rsid w:val="00D11363"/>
    <w:rsid w:val="00D138F1"/>
    <w:rsid w:val="00D202A9"/>
    <w:rsid w:val="00D20D42"/>
    <w:rsid w:val="00D2366A"/>
    <w:rsid w:val="00D2661C"/>
    <w:rsid w:val="00D273E4"/>
    <w:rsid w:val="00D30892"/>
    <w:rsid w:val="00D31FCC"/>
    <w:rsid w:val="00D327E2"/>
    <w:rsid w:val="00D32B33"/>
    <w:rsid w:val="00D404C7"/>
    <w:rsid w:val="00D405A4"/>
    <w:rsid w:val="00D40FEE"/>
    <w:rsid w:val="00D41B5B"/>
    <w:rsid w:val="00D41CED"/>
    <w:rsid w:val="00D42104"/>
    <w:rsid w:val="00D44941"/>
    <w:rsid w:val="00D44F64"/>
    <w:rsid w:val="00D47DC1"/>
    <w:rsid w:val="00D5000B"/>
    <w:rsid w:val="00D50FD6"/>
    <w:rsid w:val="00D5261C"/>
    <w:rsid w:val="00D540EE"/>
    <w:rsid w:val="00D55D68"/>
    <w:rsid w:val="00D60509"/>
    <w:rsid w:val="00D61EE3"/>
    <w:rsid w:val="00D63BF7"/>
    <w:rsid w:val="00D65ADD"/>
    <w:rsid w:val="00D65F7B"/>
    <w:rsid w:val="00D665AB"/>
    <w:rsid w:val="00D67A31"/>
    <w:rsid w:val="00D72477"/>
    <w:rsid w:val="00D7416B"/>
    <w:rsid w:val="00D74945"/>
    <w:rsid w:val="00D76546"/>
    <w:rsid w:val="00D770E5"/>
    <w:rsid w:val="00D84880"/>
    <w:rsid w:val="00D90760"/>
    <w:rsid w:val="00D90EF0"/>
    <w:rsid w:val="00D93035"/>
    <w:rsid w:val="00D93497"/>
    <w:rsid w:val="00D93D88"/>
    <w:rsid w:val="00D940BE"/>
    <w:rsid w:val="00D97327"/>
    <w:rsid w:val="00DA0EB7"/>
    <w:rsid w:val="00DA1296"/>
    <w:rsid w:val="00DA13E3"/>
    <w:rsid w:val="00DA1FFB"/>
    <w:rsid w:val="00DA3D67"/>
    <w:rsid w:val="00DA4006"/>
    <w:rsid w:val="00DA4358"/>
    <w:rsid w:val="00DA4539"/>
    <w:rsid w:val="00DA5D6E"/>
    <w:rsid w:val="00DA6EB0"/>
    <w:rsid w:val="00DA7109"/>
    <w:rsid w:val="00DA7BD9"/>
    <w:rsid w:val="00DB2B2C"/>
    <w:rsid w:val="00DB324E"/>
    <w:rsid w:val="00DB3DD2"/>
    <w:rsid w:val="00DB4212"/>
    <w:rsid w:val="00DB4293"/>
    <w:rsid w:val="00DB5733"/>
    <w:rsid w:val="00DB7EF3"/>
    <w:rsid w:val="00DC025F"/>
    <w:rsid w:val="00DC454E"/>
    <w:rsid w:val="00DC565C"/>
    <w:rsid w:val="00DC6A04"/>
    <w:rsid w:val="00DD16C9"/>
    <w:rsid w:val="00DD1FD5"/>
    <w:rsid w:val="00DD3217"/>
    <w:rsid w:val="00DD516F"/>
    <w:rsid w:val="00DD6123"/>
    <w:rsid w:val="00DD6662"/>
    <w:rsid w:val="00DD7859"/>
    <w:rsid w:val="00DD7A2C"/>
    <w:rsid w:val="00DE0B04"/>
    <w:rsid w:val="00DE1639"/>
    <w:rsid w:val="00DE1B35"/>
    <w:rsid w:val="00DF38F1"/>
    <w:rsid w:val="00DF42A1"/>
    <w:rsid w:val="00DF51DD"/>
    <w:rsid w:val="00DF54DE"/>
    <w:rsid w:val="00DF591E"/>
    <w:rsid w:val="00E1164A"/>
    <w:rsid w:val="00E20084"/>
    <w:rsid w:val="00E208A6"/>
    <w:rsid w:val="00E21D99"/>
    <w:rsid w:val="00E2499B"/>
    <w:rsid w:val="00E2626D"/>
    <w:rsid w:val="00E27B87"/>
    <w:rsid w:val="00E3013B"/>
    <w:rsid w:val="00E308C8"/>
    <w:rsid w:val="00E34F9F"/>
    <w:rsid w:val="00E422FB"/>
    <w:rsid w:val="00E43069"/>
    <w:rsid w:val="00E45518"/>
    <w:rsid w:val="00E46030"/>
    <w:rsid w:val="00E4798B"/>
    <w:rsid w:val="00E50DA2"/>
    <w:rsid w:val="00E5224E"/>
    <w:rsid w:val="00E52F96"/>
    <w:rsid w:val="00E5580D"/>
    <w:rsid w:val="00E60A17"/>
    <w:rsid w:val="00E6284C"/>
    <w:rsid w:val="00E6304F"/>
    <w:rsid w:val="00E635E4"/>
    <w:rsid w:val="00E63DC7"/>
    <w:rsid w:val="00E664E7"/>
    <w:rsid w:val="00E66FCF"/>
    <w:rsid w:val="00E71E11"/>
    <w:rsid w:val="00E72F49"/>
    <w:rsid w:val="00E759DB"/>
    <w:rsid w:val="00E76678"/>
    <w:rsid w:val="00E76EA8"/>
    <w:rsid w:val="00E84C6D"/>
    <w:rsid w:val="00E84FE8"/>
    <w:rsid w:val="00E85B31"/>
    <w:rsid w:val="00E914B8"/>
    <w:rsid w:val="00E92D3B"/>
    <w:rsid w:val="00E940B6"/>
    <w:rsid w:val="00E95B77"/>
    <w:rsid w:val="00EA0D79"/>
    <w:rsid w:val="00EA0E4B"/>
    <w:rsid w:val="00EA10F7"/>
    <w:rsid w:val="00EA2D45"/>
    <w:rsid w:val="00EA4BBD"/>
    <w:rsid w:val="00EA6C8A"/>
    <w:rsid w:val="00EB0BF3"/>
    <w:rsid w:val="00EB2A98"/>
    <w:rsid w:val="00EB569B"/>
    <w:rsid w:val="00EC3268"/>
    <w:rsid w:val="00EC405B"/>
    <w:rsid w:val="00EC5724"/>
    <w:rsid w:val="00EC5A39"/>
    <w:rsid w:val="00EC7A22"/>
    <w:rsid w:val="00ED1F7F"/>
    <w:rsid w:val="00ED245B"/>
    <w:rsid w:val="00ED279C"/>
    <w:rsid w:val="00ED4A4E"/>
    <w:rsid w:val="00ED62E9"/>
    <w:rsid w:val="00ED6750"/>
    <w:rsid w:val="00ED6FB7"/>
    <w:rsid w:val="00EE043C"/>
    <w:rsid w:val="00EE2719"/>
    <w:rsid w:val="00EE55EE"/>
    <w:rsid w:val="00EE6FED"/>
    <w:rsid w:val="00EF1E32"/>
    <w:rsid w:val="00EF46EB"/>
    <w:rsid w:val="00EF51CF"/>
    <w:rsid w:val="00EF5A56"/>
    <w:rsid w:val="00F001E4"/>
    <w:rsid w:val="00F024CE"/>
    <w:rsid w:val="00F033F1"/>
    <w:rsid w:val="00F05317"/>
    <w:rsid w:val="00F053D9"/>
    <w:rsid w:val="00F06398"/>
    <w:rsid w:val="00F076BC"/>
    <w:rsid w:val="00F12145"/>
    <w:rsid w:val="00F14A47"/>
    <w:rsid w:val="00F15324"/>
    <w:rsid w:val="00F16766"/>
    <w:rsid w:val="00F16BCF"/>
    <w:rsid w:val="00F2090B"/>
    <w:rsid w:val="00F22B98"/>
    <w:rsid w:val="00F23CB6"/>
    <w:rsid w:val="00F24E88"/>
    <w:rsid w:val="00F2558B"/>
    <w:rsid w:val="00F26DEC"/>
    <w:rsid w:val="00F27073"/>
    <w:rsid w:val="00F27798"/>
    <w:rsid w:val="00F30985"/>
    <w:rsid w:val="00F314DE"/>
    <w:rsid w:val="00F3271B"/>
    <w:rsid w:val="00F33A3A"/>
    <w:rsid w:val="00F40E7F"/>
    <w:rsid w:val="00F421E1"/>
    <w:rsid w:val="00F459A0"/>
    <w:rsid w:val="00F4723B"/>
    <w:rsid w:val="00F51B10"/>
    <w:rsid w:val="00F51E92"/>
    <w:rsid w:val="00F52FA3"/>
    <w:rsid w:val="00F549B7"/>
    <w:rsid w:val="00F54F9E"/>
    <w:rsid w:val="00F631F2"/>
    <w:rsid w:val="00F63B4A"/>
    <w:rsid w:val="00F7763C"/>
    <w:rsid w:val="00F77A2E"/>
    <w:rsid w:val="00F852F6"/>
    <w:rsid w:val="00F91B61"/>
    <w:rsid w:val="00F954D8"/>
    <w:rsid w:val="00F95D5C"/>
    <w:rsid w:val="00F97E67"/>
    <w:rsid w:val="00FA1DC7"/>
    <w:rsid w:val="00FA4904"/>
    <w:rsid w:val="00FB0605"/>
    <w:rsid w:val="00FB5234"/>
    <w:rsid w:val="00FB5AA3"/>
    <w:rsid w:val="00FB6E27"/>
    <w:rsid w:val="00FB79C3"/>
    <w:rsid w:val="00FC27E4"/>
    <w:rsid w:val="00FC2CA2"/>
    <w:rsid w:val="00FC2EEE"/>
    <w:rsid w:val="00FC3A50"/>
    <w:rsid w:val="00FC3A55"/>
    <w:rsid w:val="00FC4797"/>
    <w:rsid w:val="00FC4B63"/>
    <w:rsid w:val="00FC58DC"/>
    <w:rsid w:val="00FD4BA9"/>
    <w:rsid w:val="00FD56CF"/>
    <w:rsid w:val="00FE22EC"/>
    <w:rsid w:val="00FE2458"/>
    <w:rsid w:val="00FE38E1"/>
    <w:rsid w:val="00FE3D69"/>
    <w:rsid w:val="00FE461C"/>
    <w:rsid w:val="00FE4FF9"/>
    <w:rsid w:val="00FE6C09"/>
    <w:rsid w:val="00FF096F"/>
    <w:rsid w:val="00FF2E02"/>
    <w:rsid w:val="00FF3094"/>
    <w:rsid w:val="00FF64CA"/>
    <w:rsid w:val="00FF6B6C"/>
    <w:rsid w:val="00FF6C47"/>
    <w:rsid w:val="00FF7354"/>
    <w:rsid w:val="00FF7933"/>
    <w:rsid w:val="1390DEA0"/>
    <w:rsid w:val="1BC302F4"/>
    <w:rsid w:val="2DF36268"/>
    <w:rsid w:val="3AE11569"/>
    <w:rsid w:val="3F8D72B2"/>
    <w:rsid w:val="5ED79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5C781"/>
  <w15:chartTrackingRefBased/>
  <w15:docId w15:val="{9044B056-3625-469D-84F7-013FF2CD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396"/>
    <w:pPr>
      <w:spacing w:after="0" w:line="240" w:lineRule="auto"/>
    </w:pPr>
    <w:rPr>
      <w:rFonts w:ascii="Open Sans" w:eastAsia="Calibri" w:hAnsi="Open Sans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D11"/>
    <w:pPr>
      <w:keepNext/>
      <w:keepLines/>
      <w:spacing w:before="480" w:after="240"/>
      <w:jc w:val="both"/>
      <w:outlineLvl w:val="0"/>
    </w:pPr>
    <w:rPr>
      <w:rFonts w:eastAsiaTheme="majorEastAsia" w:cstheme="majorBidi"/>
      <w:color w:val="FFCC00" w:themeColor="accent6"/>
      <w:sz w:val="32"/>
      <w:szCs w:val="32"/>
      <w:lang w:val="es-AR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708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color w:val="3C3C3B" w:themeColor="accent4"/>
      <w:sz w:val="28"/>
      <w:szCs w:val="28"/>
      <w:lang w:val="es-AR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708"/>
    <w:pPr>
      <w:keepNext/>
      <w:keepLines/>
      <w:spacing w:before="40"/>
      <w:jc w:val="both"/>
      <w:outlineLvl w:val="2"/>
    </w:pPr>
    <w:rPr>
      <w:rFonts w:asciiTheme="majorHAnsi" w:eastAsiaTheme="majorEastAsia" w:hAnsiTheme="majorHAnsi" w:cstheme="majorBidi"/>
      <w:color w:val="3C3C3B" w:themeColor="accent4"/>
      <w:lang w:val="es-AR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708"/>
    <w:pPr>
      <w:keepNext/>
      <w:keepLines/>
      <w:spacing w:before="40" w:line="264" w:lineRule="auto"/>
      <w:jc w:val="both"/>
      <w:outlineLvl w:val="3"/>
    </w:pPr>
    <w:rPr>
      <w:rFonts w:asciiTheme="majorHAnsi" w:eastAsiaTheme="majorEastAsia" w:hAnsiTheme="majorHAnsi" w:cstheme="majorBidi"/>
      <w:color w:val="3C3C3B" w:themeColor="accent4"/>
      <w:sz w:val="22"/>
      <w:szCs w:val="22"/>
      <w:lang w:val="es-AR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708"/>
    <w:pPr>
      <w:keepNext/>
      <w:keepLines/>
      <w:spacing w:before="40" w:line="264" w:lineRule="auto"/>
      <w:jc w:val="both"/>
      <w:outlineLvl w:val="4"/>
    </w:pPr>
    <w:rPr>
      <w:rFonts w:asciiTheme="majorHAnsi" w:eastAsiaTheme="majorEastAsia" w:hAnsiTheme="majorHAnsi" w:cstheme="majorBidi"/>
      <w:color w:val="3C3C3B" w:themeColor="accent4"/>
      <w:sz w:val="22"/>
      <w:szCs w:val="22"/>
      <w:lang w:val="es-AR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708"/>
    <w:pPr>
      <w:keepNext/>
      <w:keepLines/>
      <w:spacing w:before="40" w:line="264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3C3C3B" w:themeColor="accent4"/>
      <w:sz w:val="21"/>
      <w:szCs w:val="21"/>
      <w:lang w:val="es-AR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708"/>
    <w:pPr>
      <w:keepNext/>
      <w:keepLines/>
      <w:spacing w:before="40" w:line="264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3C3C3B" w:themeColor="accent4"/>
      <w:sz w:val="21"/>
      <w:szCs w:val="21"/>
      <w:lang w:val="es-AR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708"/>
    <w:pPr>
      <w:keepNext/>
      <w:keepLines/>
      <w:spacing w:before="40" w:line="264" w:lineRule="auto"/>
      <w:jc w:val="both"/>
      <w:outlineLvl w:val="7"/>
    </w:pPr>
    <w:rPr>
      <w:rFonts w:asciiTheme="majorHAnsi" w:eastAsiaTheme="majorEastAsia" w:hAnsiTheme="majorHAnsi" w:cstheme="majorBidi"/>
      <w:b/>
      <w:bCs/>
      <w:color w:val="3C3C3B" w:themeColor="accent4"/>
      <w:sz w:val="20"/>
      <w:szCs w:val="20"/>
      <w:lang w:val="es-AR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708"/>
    <w:pPr>
      <w:keepNext/>
      <w:keepLines/>
      <w:spacing w:before="40" w:line="264" w:lineRule="auto"/>
      <w:jc w:val="both"/>
      <w:outlineLvl w:val="8"/>
    </w:pPr>
    <w:rPr>
      <w:rFonts w:asciiTheme="majorHAnsi" w:eastAsiaTheme="majorEastAsia" w:hAnsiTheme="majorHAnsi" w:cstheme="majorBidi"/>
      <w:b/>
      <w:bCs/>
      <w:i/>
      <w:iCs/>
      <w:color w:val="3C3C3B" w:themeColor="accent4"/>
      <w:sz w:val="20"/>
      <w:szCs w:val="20"/>
      <w:lang w:val="es-AR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D11"/>
    <w:rPr>
      <w:rFonts w:ascii="Open Sans" w:eastAsiaTheme="majorEastAsia" w:hAnsi="Open Sans" w:cstheme="majorBidi"/>
      <w:color w:val="FFCC00" w:themeColor="accent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708"/>
    <w:rPr>
      <w:rFonts w:asciiTheme="majorHAnsi" w:eastAsiaTheme="majorEastAsia" w:hAnsiTheme="majorHAnsi" w:cstheme="majorBidi"/>
      <w:color w:val="3C3C3B" w:themeColor="accent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B1708"/>
    <w:rPr>
      <w:rFonts w:asciiTheme="majorHAnsi" w:eastAsiaTheme="majorEastAsia" w:hAnsiTheme="majorHAnsi" w:cstheme="majorBidi"/>
      <w:color w:val="3C3C3B" w:themeColor="accent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708"/>
    <w:rPr>
      <w:rFonts w:asciiTheme="majorHAnsi" w:eastAsiaTheme="majorEastAsia" w:hAnsiTheme="majorHAnsi" w:cstheme="majorBidi"/>
      <w:color w:val="3C3C3B" w:themeColor="accent4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708"/>
    <w:rPr>
      <w:rFonts w:asciiTheme="majorHAnsi" w:eastAsiaTheme="majorEastAsia" w:hAnsiTheme="majorHAnsi" w:cstheme="majorBidi"/>
      <w:color w:val="3C3C3B" w:themeColor="accent4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708"/>
    <w:rPr>
      <w:rFonts w:asciiTheme="majorHAnsi" w:eastAsiaTheme="majorEastAsia" w:hAnsiTheme="majorHAnsi" w:cstheme="majorBidi"/>
      <w:i/>
      <w:iCs/>
      <w:color w:val="3C3C3B" w:themeColor="accent4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708"/>
    <w:rPr>
      <w:rFonts w:asciiTheme="majorHAnsi" w:eastAsiaTheme="majorEastAsia" w:hAnsiTheme="majorHAnsi" w:cstheme="majorBidi"/>
      <w:i/>
      <w:iCs/>
      <w:color w:val="3C3C3B" w:themeColor="accent4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708"/>
    <w:rPr>
      <w:rFonts w:asciiTheme="majorHAnsi" w:eastAsiaTheme="majorEastAsia" w:hAnsiTheme="majorHAnsi" w:cstheme="majorBidi"/>
      <w:b/>
      <w:bCs/>
      <w:color w:val="3C3C3B" w:themeColor="accent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708"/>
    <w:rPr>
      <w:rFonts w:asciiTheme="majorHAnsi" w:eastAsiaTheme="majorEastAsia" w:hAnsiTheme="majorHAnsi" w:cstheme="majorBidi"/>
      <w:b/>
      <w:bCs/>
      <w:i/>
      <w:iCs/>
      <w:color w:val="3C3C3B" w:themeColor="accent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1708"/>
    <w:pPr>
      <w:spacing w:after="120"/>
      <w:jc w:val="both"/>
    </w:pPr>
    <w:rPr>
      <w:rFonts w:asciiTheme="minorHAnsi" w:eastAsiaTheme="minorEastAsia" w:hAnsiTheme="minorHAnsi" w:cstheme="minorBidi"/>
      <w:b/>
      <w:bCs/>
      <w:smallCaps/>
      <w:color w:val="595959" w:themeColor="text1" w:themeTint="A6"/>
      <w:spacing w:val="6"/>
      <w:sz w:val="20"/>
      <w:szCs w:val="20"/>
      <w:lang w:val="es-AR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B1708"/>
    <w:pPr>
      <w:spacing w:before="240" w:after="240"/>
      <w:contextualSpacing/>
      <w:jc w:val="center"/>
    </w:pPr>
    <w:rPr>
      <w:rFonts w:asciiTheme="majorHAnsi" w:eastAsiaTheme="majorEastAsia" w:hAnsiTheme="majorHAnsi" w:cstheme="majorBidi"/>
      <w:color w:val="FFCC00" w:themeColor="accent6"/>
      <w:spacing w:val="-10"/>
      <w:sz w:val="56"/>
      <w:szCs w:val="56"/>
      <w:lang w:val="es-AR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B1708"/>
    <w:rPr>
      <w:rFonts w:asciiTheme="majorHAnsi" w:eastAsiaTheme="majorEastAsia" w:hAnsiTheme="majorHAnsi" w:cstheme="majorBidi"/>
      <w:color w:val="FFCC00" w:themeColor="accent6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708"/>
    <w:pPr>
      <w:numPr>
        <w:ilvl w:val="1"/>
      </w:numPr>
      <w:spacing w:after="120"/>
      <w:jc w:val="both"/>
    </w:pPr>
    <w:rPr>
      <w:rFonts w:asciiTheme="majorHAnsi" w:eastAsiaTheme="majorEastAsia" w:hAnsiTheme="majorHAnsi" w:cstheme="majorBidi"/>
      <w:lang w:val="es-AR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B170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B1708"/>
    <w:rPr>
      <w:b/>
      <w:bCs/>
    </w:rPr>
  </w:style>
  <w:style w:type="character" w:styleId="Emphasis">
    <w:name w:val="Emphasis"/>
    <w:basedOn w:val="DefaultParagraphFont"/>
    <w:uiPriority w:val="20"/>
    <w:qFormat/>
    <w:rsid w:val="002B1708"/>
    <w:rPr>
      <w:i/>
      <w:iCs/>
    </w:rPr>
  </w:style>
  <w:style w:type="paragraph" w:styleId="NoSpacing">
    <w:name w:val="No Spacing"/>
    <w:link w:val="NoSpacingChar"/>
    <w:uiPriority w:val="1"/>
    <w:qFormat/>
    <w:rsid w:val="002B1708"/>
    <w:pPr>
      <w:spacing w:after="0" w:line="240" w:lineRule="auto"/>
      <w:jc w:val="both"/>
    </w:pPr>
  </w:style>
  <w:style w:type="character" w:customStyle="1" w:styleId="NoSpacingChar">
    <w:name w:val="No Spacing Char"/>
    <w:basedOn w:val="DefaultParagraphFont"/>
    <w:link w:val="NoSpacing"/>
    <w:uiPriority w:val="1"/>
    <w:rsid w:val="002B1708"/>
  </w:style>
  <w:style w:type="paragraph" w:styleId="ListParagraph">
    <w:name w:val="List Paragraph"/>
    <w:basedOn w:val="Normal"/>
    <w:uiPriority w:val="34"/>
    <w:qFormat/>
    <w:rsid w:val="002B1708"/>
    <w:pPr>
      <w:spacing w:after="120" w:line="264" w:lineRule="auto"/>
      <w:ind w:left="720"/>
      <w:contextualSpacing/>
      <w:jc w:val="both"/>
    </w:pPr>
    <w:rPr>
      <w:rFonts w:asciiTheme="minorHAnsi" w:eastAsiaTheme="minorEastAsia" w:hAnsiTheme="minorHAnsi" w:cstheme="minorBidi"/>
      <w:sz w:val="20"/>
      <w:szCs w:val="20"/>
      <w:lang w:val="es-AR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2B1708"/>
    <w:pPr>
      <w:spacing w:before="160" w:after="120" w:line="264" w:lineRule="auto"/>
      <w:ind w:left="720" w:right="720"/>
      <w:jc w:val="both"/>
    </w:pPr>
    <w:rPr>
      <w:rFonts w:asciiTheme="minorHAnsi" w:eastAsiaTheme="minorEastAsia" w:hAnsiTheme="minorHAnsi" w:cstheme="minorBidi"/>
      <w:i/>
      <w:iCs/>
      <w:color w:val="404040" w:themeColor="text1" w:themeTint="BF"/>
      <w:sz w:val="20"/>
      <w:szCs w:val="20"/>
      <w:lang w:val="es-AR" w:eastAsia="en-US"/>
    </w:rPr>
  </w:style>
  <w:style w:type="character" w:customStyle="1" w:styleId="QuoteChar">
    <w:name w:val="Quote Char"/>
    <w:basedOn w:val="DefaultParagraphFont"/>
    <w:link w:val="Quote"/>
    <w:uiPriority w:val="29"/>
    <w:rsid w:val="002B170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708"/>
    <w:pPr>
      <w:pBdr>
        <w:left w:val="single" w:sz="18" w:space="12" w:color="4F81BD" w:themeColor="accent1"/>
      </w:pBdr>
      <w:spacing w:before="100" w:beforeAutospacing="1" w:after="120" w:line="300" w:lineRule="auto"/>
      <w:ind w:left="1224" w:right="1224"/>
      <w:jc w:val="both"/>
    </w:pPr>
    <w:rPr>
      <w:rFonts w:asciiTheme="majorHAnsi" w:eastAsiaTheme="majorEastAsia" w:hAnsiTheme="majorHAnsi" w:cstheme="majorBidi"/>
      <w:color w:val="4F81BD" w:themeColor="accent1"/>
      <w:sz w:val="28"/>
      <w:szCs w:val="28"/>
      <w:lang w:val="es-AR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70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B17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170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170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170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B170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70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C36E2"/>
    <w:pPr>
      <w:tabs>
        <w:tab w:val="center" w:pos="4419"/>
        <w:tab w:val="right" w:pos="8838"/>
      </w:tabs>
      <w:jc w:val="both"/>
    </w:pPr>
    <w:rPr>
      <w:rFonts w:asciiTheme="minorHAnsi" w:eastAsiaTheme="minorEastAsia" w:hAnsiTheme="minorHAnsi" w:cstheme="minorBidi"/>
      <w:sz w:val="20"/>
      <w:szCs w:val="20"/>
      <w:lang w:val="es-A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C36E2"/>
  </w:style>
  <w:style w:type="paragraph" w:styleId="Footer">
    <w:name w:val="footer"/>
    <w:basedOn w:val="Normal"/>
    <w:link w:val="FooterChar"/>
    <w:uiPriority w:val="99"/>
    <w:unhideWhenUsed/>
    <w:rsid w:val="008C36E2"/>
    <w:pPr>
      <w:tabs>
        <w:tab w:val="center" w:pos="4419"/>
        <w:tab w:val="right" w:pos="8838"/>
      </w:tabs>
      <w:jc w:val="both"/>
    </w:pPr>
    <w:rPr>
      <w:rFonts w:asciiTheme="minorHAnsi" w:eastAsiaTheme="minorEastAsia" w:hAnsiTheme="minorHAnsi" w:cstheme="minorBidi"/>
      <w:sz w:val="20"/>
      <w:szCs w:val="20"/>
      <w:lang w:val="es-A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C36E2"/>
  </w:style>
  <w:style w:type="table" w:styleId="TableGrid">
    <w:name w:val="Table Grid"/>
    <w:basedOn w:val="TableNormal"/>
    <w:uiPriority w:val="39"/>
    <w:rsid w:val="00A5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B30D9"/>
    <w:pPr>
      <w:spacing w:before="100" w:beforeAutospacing="1" w:after="100" w:afterAutospacing="1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BB30D9"/>
  </w:style>
  <w:style w:type="character" w:customStyle="1" w:styleId="eop">
    <w:name w:val="eop"/>
    <w:basedOn w:val="DefaultParagraphFont"/>
    <w:rsid w:val="00BB30D9"/>
  </w:style>
  <w:style w:type="character" w:customStyle="1" w:styleId="spellingerror">
    <w:name w:val="spellingerror"/>
    <w:basedOn w:val="DefaultParagraphFont"/>
    <w:rsid w:val="00BB30D9"/>
  </w:style>
  <w:style w:type="character" w:customStyle="1" w:styleId="contextualspellingandgrammarerror">
    <w:name w:val="contextualspellingandgrammarerror"/>
    <w:basedOn w:val="DefaultParagraphFont"/>
    <w:rsid w:val="00BB30D9"/>
  </w:style>
  <w:style w:type="paragraph" w:styleId="PlainText">
    <w:name w:val="Plain Text"/>
    <w:basedOn w:val="Normal"/>
    <w:link w:val="PlainTextChar"/>
    <w:uiPriority w:val="99"/>
    <w:unhideWhenUsed/>
    <w:rsid w:val="002F6B9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F6B97"/>
    <w:rPr>
      <w:rFonts w:ascii="Courier New" w:eastAsia="Calibri" w:hAnsi="Courier New" w:cs="Courier New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FD4B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B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D4E76"/>
    <w:pPr>
      <w:spacing w:before="100" w:beforeAutospacing="1" w:after="100" w:afterAutospacing="1"/>
    </w:pPr>
    <w:rPr>
      <w:rFonts w:eastAsia="Times New Roman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92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8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8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66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8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32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5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6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7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9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7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2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1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7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8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8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9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0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992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8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4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4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2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0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3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77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HOJA%20MEMBRETADA%202019.dotx" TargetMode="External"/></Relationships>
</file>

<file path=word/theme/theme1.xml><?xml version="1.0" encoding="utf-8"?>
<a:theme xmlns:a="http://schemas.openxmlformats.org/drawingml/2006/main" name="Office Theme">
  <a:themeElements>
    <a:clrScheme name="Pi Consulti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3C3C3B"/>
      </a:accent4>
      <a:accent5>
        <a:srgbClr val="FFED00"/>
      </a:accent5>
      <a:accent6>
        <a:srgbClr val="FFCC00"/>
      </a:accent6>
      <a:hlink>
        <a:srgbClr val="0000FF"/>
      </a:hlink>
      <a:folHlink>
        <a:srgbClr val="800080"/>
      </a:folHlink>
    </a:clrScheme>
    <a:fontScheme name="Pi Consulting">
      <a:majorFont>
        <a:latin typeface="Odin Rounded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E5E1A088CA5A4BBB89D2DAAB47C3B3" ma:contentTypeVersion="20" ma:contentTypeDescription="Crear nuevo documento." ma:contentTypeScope="" ma:versionID="31d0a835a725dc096b23053cef80f214">
  <xsd:schema xmlns:xsd="http://www.w3.org/2001/XMLSchema" xmlns:xs="http://www.w3.org/2001/XMLSchema" xmlns:p="http://schemas.microsoft.com/office/2006/metadata/properties" xmlns:ns2="de9a870a-a55b-4dd5-b327-da0eab6361ff" xmlns:ns3="0cb1d570-494b-4a3b-ae0d-472425643640" targetNamespace="http://schemas.microsoft.com/office/2006/metadata/properties" ma:root="true" ma:fieldsID="65a9a5aab4e9e713d4fb08d9cb53a17a" ns2:_="" ns3:_="">
    <xsd:import namespace="de9a870a-a55b-4dd5-b327-da0eab6361ff"/>
    <xsd:import namespace="0cb1d570-494b-4a3b-ae0d-472425643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Tag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VideoDescrip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a870a-a55b-4dd5-b327-da0eab6361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Tag" ma:index="13" nillable="true" ma:displayName="Tag" ma:internalName="Tag">
      <xsd:simpleType>
        <xsd:restriction base="dms:Text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2494772e-87f5-4ee7-9a82-86e3b71383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VideoDescription" ma:index="25" nillable="true" ma:displayName="VideoDescription" ma:format="Dropdown" ma:internalName="VideoDescription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1d570-494b-4a3b-ae0d-47242564364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0c1f93e-275a-442f-a2f0-fbbe5c891d25}" ma:internalName="TaxCatchAll" ma:showField="CatchAllData" ma:web="0cb1d570-494b-4a3b-ae0d-472425643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9a870a-a55b-4dd5-b327-da0eab6361ff">
      <Terms xmlns="http://schemas.microsoft.com/office/infopath/2007/PartnerControls"/>
    </lcf76f155ced4ddcb4097134ff3c332f>
    <TaxCatchAll xmlns="0cb1d570-494b-4a3b-ae0d-472425643640" xsi:nil="true"/>
    <Tag xmlns="de9a870a-a55b-4dd5-b327-da0eab6361ff" xsi:nil="true"/>
    <VideoDescription xmlns="de9a870a-a55b-4dd5-b327-da0eab6361f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099313-7433-42C0-A1AC-6ABA18A16C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9a870a-a55b-4dd5-b327-da0eab6361ff"/>
    <ds:schemaRef ds:uri="0cb1d570-494b-4a3b-ae0d-472425643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E28114-9C92-4AD5-B096-C036E51A20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5D8EBCE-BC86-4909-99CC-B974313CC1F0}">
  <ds:schemaRefs>
    <ds:schemaRef ds:uri="http://schemas.microsoft.com/office/2006/metadata/properties"/>
    <ds:schemaRef ds:uri="http://schemas.microsoft.com/office/infopath/2007/PartnerControls"/>
    <ds:schemaRef ds:uri="de9a870a-a55b-4dd5-b327-da0eab6361ff"/>
    <ds:schemaRef ds:uri="0cb1d570-494b-4a3b-ae0d-472425643640"/>
  </ds:schemaRefs>
</ds:datastoreItem>
</file>

<file path=customXml/itemProps4.xml><?xml version="1.0" encoding="utf-8"?>
<ds:datastoreItem xmlns:ds="http://schemas.openxmlformats.org/officeDocument/2006/customXml" ds:itemID="{FB8725C1-F7A8-4EC1-A9F2-C0F3AB0563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HOJA MEMBRETADA 2019.dotx</Template>
  <TotalTime>1656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 para los Documentos de Word</vt:lpstr>
      <vt:lpstr>Template para los Documentos de Word</vt:lpstr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los Documentos de Word</dc:title>
  <dc:subject/>
  <dc:creator>Bianca Tosto</dc:creator>
  <cp:keywords>Bianca Tosto</cp:keywords>
  <dc:description/>
  <cp:lastModifiedBy>Ivan  Pasquevich</cp:lastModifiedBy>
  <cp:revision>12</cp:revision>
  <cp:lastPrinted>2021-11-04T21:41:00Z</cp:lastPrinted>
  <dcterms:created xsi:type="dcterms:W3CDTF">2024-11-15T18:46:00Z</dcterms:created>
  <dcterms:modified xsi:type="dcterms:W3CDTF">2024-11-27T23:39:00Z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0x010100E8E5E1A088CA5A4BBB89D2DAAB47C3B3</vt:lpwstr>
  </property>
  <property fmtid="{D5CDD505-2E9C-101B-9397-08002B2CF9AE}" pid="3" name="MediaServiceImageTags">
    <vt:lpwstr/>
  </property>
</Properties>
</file>